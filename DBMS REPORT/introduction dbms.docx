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5DDD" w14:textId="77777777" w:rsidR="000B4E3D" w:rsidRDefault="000B4E3D" w:rsidP="00D36F4A">
      <w:pPr>
        <w:ind w:right="-720" w:hanging="720"/>
        <w:jc w:val="center"/>
        <w:rPr>
          <w:sz w:val="8"/>
          <w:szCs w:val="36"/>
        </w:rPr>
      </w:pPr>
    </w:p>
    <w:p w14:paraId="674ED5F4" w14:textId="77777777" w:rsidR="000B4E3D" w:rsidRPr="006A6352" w:rsidRDefault="000B4E3D" w:rsidP="00D36F4A">
      <w:pPr>
        <w:ind w:right="-720" w:hanging="720"/>
        <w:jc w:val="center"/>
        <w:rPr>
          <w:sz w:val="8"/>
          <w:szCs w:val="36"/>
        </w:rPr>
      </w:pPr>
    </w:p>
    <w:p w14:paraId="5672D658" w14:textId="77777777" w:rsidR="00F15DBF" w:rsidRPr="000B4E3D" w:rsidRDefault="00F15DBF" w:rsidP="000B4E3D">
      <w:pPr>
        <w:ind w:right="-8"/>
        <w:jc w:val="center"/>
        <w:rPr>
          <w:b/>
          <w:color w:val="C00000"/>
          <w:sz w:val="38"/>
          <w:szCs w:val="36"/>
        </w:rPr>
      </w:pPr>
      <w:r w:rsidRPr="000B4E3D">
        <w:rPr>
          <w:b/>
          <w:color w:val="C00000"/>
          <w:sz w:val="38"/>
          <w:szCs w:val="36"/>
        </w:rPr>
        <w:t>VISVESVARAYA TECHNOLOGICAL UNIVERSITY</w:t>
      </w:r>
    </w:p>
    <w:p w14:paraId="0E95CC9B" w14:textId="77777777" w:rsidR="00F15DBF" w:rsidRDefault="00347E53" w:rsidP="00347E53">
      <w:pPr>
        <w:ind w:right="-8"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“JNANA SANGAMA”, BELAGAVI-590018</w:t>
      </w:r>
    </w:p>
    <w:p w14:paraId="23D71999" w14:textId="77777777" w:rsidR="00347E53" w:rsidRPr="001F7B9D" w:rsidRDefault="00347E53" w:rsidP="00347E53">
      <w:pPr>
        <w:ind w:right="-8"/>
        <w:jc w:val="center"/>
        <w:rPr>
          <w:sz w:val="8"/>
        </w:rPr>
      </w:pPr>
    </w:p>
    <w:p w14:paraId="0DFDBA68" w14:textId="77777777" w:rsidR="00F15DBF" w:rsidRDefault="00AF0ADC" w:rsidP="000B4E3D">
      <w:pPr>
        <w:ind w:right="-8"/>
        <w:jc w:val="center"/>
        <w:rPr>
          <w:noProof/>
        </w:rPr>
      </w:pPr>
      <w:r w:rsidRPr="00BC7A74">
        <w:rPr>
          <w:noProof/>
        </w:rPr>
        <w:drawing>
          <wp:inline distT="0" distB="0" distL="0" distR="0" wp14:anchorId="0A778688" wp14:editId="494B44EA">
            <wp:extent cx="1033780" cy="994867"/>
            <wp:effectExtent l="0" t="0" r="0" b="0"/>
            <wp:docPr id="1" name="Picture 1" descr="logo vt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tu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19" cy="100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E79E" w14:textId="679FA583" w:rsidR="00347E53" w:rsidRPr="00B267C7" w:rsidRDefault="00347E53" w:rsidP="00B267C7">
      <w:pPr>
        <w:spacing w:line="360" w:lineRule="auto"/>
        <w:ind w:right="-8"/>
        <w:jc w:val="center"/>
      </w:pPr>
      <w:r>
        <w:t xml:space="preserve"> </w:t>
      </w:r>
      <w:r w:rsidR="00B267C7">
        <w:rPr>
          <w:b/>
          <w:bCs/>
          <w:szCs w:val="23"/>
        </w:rPr>
        <w:t>A</w:t>
      </w:r>
    </w:p>
    <w:p w14:paraId="7F052BED" w14:textId="36C371B4" w:rsidR="00B267C7" w:rsidRDefault="005F73B7" w:rsidP="00347E53">
      <w:pPr>
        <w:spacing w:line="360" w:lineRule="auto"/>
        <w:ind w:right="-8"/>
        <w:jc w:val="center"/>
        <w:rPr>
          <w:b/>
          <w:bCs/>
          <w:sz w:val="36"/>
          <w:szCs w:val="36"/>
        </w:rPr>
      </w:pPr>
      <w:r>
        <w:rPr>
          <w:b/>
          <w:sz w:val="28"/>
          <w:szCs w:val="20"/>
        </w:rPr>
        <w:t xml:space="preserve">Database Management </w:t>
      </w:r>
      <w:r w:rsidR="00B267C7">
        <w:rPr>
          <w:b/>
          <w:sz w:val="28"/>
          <w:szCs w:val="20"/>
        </w:rPr>
        <w:t>Laboratory with Mini Project R</w:t>
      </w:r>
      <w:r w:rsidR="00B267C7" w:rsidRPr="001F7B9D">
        <w:rPr>
          <w:b/>
          <w:sz w:val="28"/>
          <w:szCs w:val="20"/>
        </w:rPr>
        <w:t>eport</w:t>
      </w:r>
      <w:r w:rsidR="00B267C7">
        <w:rPr>
          <w:b/>
          <w:bCs/>
          <w:sz w:val="36"/>
          <w:szCs w:val="36"/>
        </w:rPr>
        <w:t xml:space="preserve"> </w:t>
      </w:r>
    </w:p>
    <w:p w14:paraId="181D891F" w14:textId="353119AD" w:rsidR="00B267C7" w:rsidRPr="00B267C7" w:rsidRDefault="00B267C7" w:rsidP="00B267C7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>On</w:t>
      </w:r>
    </w:p>
    <w:p w14:paraId="5404ADA7" w14:textId="5697B3EF" w:rsidR="00F15DBF" w:rsidRPr="001F7B9D" w:rsidRDefault="00B962A6" w:rsidP="00347E53">
      <w:pPr>
        <w:spacing w:line="360" w:lineRule="auto"/>
        <w:ind w:right="-8"/>
        <w:jc w:val="center"/>
        <w:rPr>
          <w:sz w:val="12"/>
        </w:rPr>
      </w:pPr>
      <w:r>
        <w:rPr>
          <w:b/>
          <w:bCs/>
          <w:sz w:val="36"/>
          <w:szCs w:val="36"/>
        </w:rPr>
        <w:t>“</w:t>
      </w:r>
      <w:r w:rsidR="00D5191B">
        <w:rPr>
          <w:b/>
          <w:color w:val="FF0000"/>
          <w:sz w:val="36"/>
          <w:szCs w:val="36"/>
        </w:rPr>
        <w:t>ONLINE VOTING SYSTEM</w:t>
      </w:r>
      <w:r w:rsidR="00347E53">
        <w:rPr>
          <w:b/>
          <w:bCs/>
          <w:sz w:val="36"/>
          <w:szCs w:val="36"/>
        </w:rPr>
        <w:t>”</w:t>
      </w:r>
    </w:p>
    <w:p w14:paraId="5286C558" w14:textId="77777777" w:rsidR="00F15DBF" w:rsidRPr="00D36F4A" w:rsidRDefault="00F15DBF" w:rsidP="000B4E3D">
      <w:pPr>
        <w:ind w:right="-8"/>
        <w:jc w:val="center"/>
        <w:rPr>
          <w:sz w:val="6"/>
          <w:szCs w:val="20"/>
        </w:rPr>
      </w:pPr>
    </w:p>
    <w:p w14:paraId="1A0488AC" w14:textId="56C5AECD" w:rsidR="00F15DBF" w:rsidRPr="006A6352" w:rsidRDefault="00B267C7" w:rsidP="000B4E3D">
      <w:pPr>
        <w:ind w:right="-8"/>
        <w:jc w:val="center"/>
        <w:rPr>
          <w:b/>
          <w:smallCaps/>
          <w:sz w:val="8"/>
          <w:szCs w:val="20"/>
        </w:rPr>
      </w:pPr>
      <w:r w:rsidRPr="006B0559">
        <w:rPr>
          <w:b/>
          <w:smallCaps/>
          <w:sz w:val="22"/>
          <w:szCs w:val="22"/>
        </w:rPr>
        <w:t xml:space="preserve">Submitted in partial fulfillment for </w:t>
      </w:r>
      <w:r w:rsidR="0061178B">
        <w:rPr>
          <w:b/>
          <w:smallCaps/>
          <w:sz w:val="22"/>
          <w:szCs w:val="22"/>
        </w:rPr>
        <w:t>5</w:t>
      </w:r>
      <w:r w:rsidR="0061178B" w:rsidRPr="0061178B">
        <w:rPr>
          <w:b/>
          <w:smallCaps/>
          <w:sz w:val="22"/>
          <w:szCs w:val="22"/>
          <w:vertAlign w:val="superscript"/>
        </w:rPr>
        <w:t>th</w:t>
      </w:r>
      <w:r w:rsidR="0061178B">
        <w:rPr>
          <w:b/>
          <w:smallCaps/>
          <w:sz w:val="22"/>
          <w:szCs w:val="22"/>
        </w:rPr>
        <w:t xml:space="preserve"> S</w:t>
      </w:r>
      <w:r w:rsidRPr="006B0559">
        <w:rPr>
          <w:b/>
          <w:smallCaps/>
          <w:sz w:val="22"/>
          <w:szCs w:val="22"/>
        </w:rPr>
        <w:t xml:space="preserve">EMESTER  </w:t>
      </w:r>
    </w:p>
    <w:p w14:paraId="3AFBEB2D" w14:textId="77777777" w:rsidR="00F15DBF" w:rsidRPr="00315183" w:rsidRDefault="008F758C" w:rsidP="000B4E3D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315183">
        <w:rPr>
          <w:b/>
          <w:bCs/>
          <w:color w:val="0070C0"/>
          <w:sz w:val="28"/>
          <w:szCs w:val="28"/>
        </w:rPr>
        <w:t>BACHELOR OF ENGINEERING</w:t>
      </w:r>
      <w:r w:rsidR="00F15DBF" w:rsidRPr="00315183">
        <w:rPr>
          <w:b/>
          <w:bCs/>
          <w:color w:val="0070C0"/>
          <w:sz w:val="28"/>
          <w:szCs w:val="28"/>
        </w:rPr>
        <w:t xml:space="preserve"> </w:t>
      </w:r>
    </w:p>
    <w:p w14:paraId="6D79FC21" w14:textId="77777777" w:rsidR="00F15DBF" w:rsidRPr="00315183" w:rsidRDefault="00F15DBF" w:rsidP="000B4E3D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315183">
        <w:rPr>
          <w:b/>
          <w:bCs/>
          <w:color w:val="0070C0"/>
          <w:sz w:val="28"/>
          <w:szCs w:val="28"/>
        </w:rPr>
        <w:t xml:space="preserve">IN </w:t>
      </w:r>
    </w:p>
    <w:p w14:paraId="7BCA7592" w14:textId="77777777" w:rsidR="00F15DBF" w:rsidRPr="00AF0ADC" w:rsidRDefault="008F758C" w:rsidP="000B4E3D">
      <w:pPr>
        <w:spacing w:line="276" w:lineRule="auto"/>
        <w:ind w:right="-8"/>
        <w:jc w:val="center"/>
        <w:rPr>
          <w:b/>
          <w:bCs/>
          <w:color w:val="00B050"/>
          <w:sz w:val="28"/>
          <w:szCs w:val="28"/>
        </w:rPr>
      </w:pPr>
      <w:r w:rsidRPr="00AF0ADC">
        <w:rPr>
          <w:b/>
          <w:bCs/>
          <w:color w:val="00B050"/>
          <w:sz w:val="28"/>
          <w:szCs w:val="28"/>
        </w:rPr>
        <w:t>INFORMATION SCIENCE AND</w:t>
      </w:r>
      <w:r w:rsidR="00F15DBF" w:rsidRPr="00AF0ADC">
        <w:rPr>
          <w:b/>
          <w:bCs/>
          <w:color w:val="00B050"/>
          <w:sz w:val="28"/>
          <w:szCs w:val="28"/>
        </w:rPr>
        <w:t xml:space="preserve"> ENGINEERING </w:t>
      </w:r>
    </w:p>
    <w:p w14:paraId="210D5E59" w14:textId="77777777" w:rsidR="00F15DBF" w:rsidRPr="00D36F4A" w:rsidRDefault="00F15DBF" w:rsidP="000B4E3D">
      <w:pPr>
        <w:ind w:right="-8"/>
        <w:jc w:val="center"/>
        <w:rPr>
          <w:smallCaps/>
          <w:sz w:val="10"/>
          <w:szCs w:val="20"/>
        </w:rPr>
      </w:pPr>
      <w:r w:rsidRPr="001F7B9D">
        <w:rPr>
          <w:smallCaps/>
          <w:sz w:val="20"/>
          <w:szCs w:val="20"/>
        </w:rPr>
        <w:t xml:space="preserve"> </w:t>
      </w:r>
    </w:p>
    <w:p w14:paraId="18E93CFF" w14:textId="77777777" w:rsidR="00F15DBF" w:rsidRPr="006F2784" w:rsidRDefault="00F15DBF" w:rsidP="000B4E3D">
      <w:pPr>
        <w:ind w:right="-8"/>
        <w:jc w:val="center"/>
        <w:rPr>
          <w:b/>
          <w:smallCaps/>
          <w:sz w:val="20"/>
          <w:szCs w:val="20"/>
        </w:rPr>
      </w:pPr>
      <w:r w:rsidRPr="006F2784">
        <w:rPr>
          <w:b/>
          <w:smallCaps/>
          <w:sz w:val="20"/>
          <w:szCs w:val="20"/>
        </w:rPr>
        <w:t>Submitted by</w:t>
      </w:r>
    </w:p>
    <w:p w14:paraId="46D5D31C" w14:textId="77777777" w:rsidR="00F15DBF" w:rsidRPr="001F7B9D" w:rsidRDefault="00F15DBF" w:rsidP="000B4E3D">
      <w:pPr>
        <w:ind w:right="-8"/>
        <w:jc w:val="center"/>
        <w:rPr>
          <w:sz w:val="10"/>
          <w:szCs w:val="20"/>
        </w:rPr>
      </w:pPr>
    </w:p>
    <w:p w14:paraId="1410B629" w14:textId="77777777" w:rsidR="00F15DBF" w:rsidRPr="001F7B9D" w:rsidRDefault="00F15DBF" w:rsidP="000B4E3D">
      <w:pPr>
        <w:ind w:right="-8"/>
        <w:jc w:val="center"/>
        <w:rPr>
          <w:sz w:val="12"/>
        </w:rPr>
      </w:pPr>
    </w:p>
    <w:p w14:paraId="47FB7BC1" w14:textId="731AF011" w:rsidR="00AF0ADC" w:rsidRDefault="00D5191B" w:rsidP="000B4E3D">
      <w:pPr>
        <w:ind w:right="-8"/>
        <w:jc w:val="center"/>
        <w:rPr>
          <w:b/>
          <w:color w:val="0070C0"/>
        </w:rPr>
      </w:pPr>
      <w:r>
        <w:rPr>
          <w:b/>
          <w:color w:val="FF0000"/>
        </w:rPr>
        <w:t>ARYAN RAJ</w:t>
      </w:r>
      <w:r w:rsidR="00D276E4" w:rsidRPr="00D276E4">
        <w:rPr>
          <w:b/>
          <w:color w:val="FF0000"/>
        </w:rPr>
        <w:t xml:space="preserve"> </w:t>
      </w:r>
      <w:r w:rsidR="00F15DBF" w:rsidRPr="00AF0ADC">
        <w:rPr>
          <w:b/>
          <w:color w:val="000000" w:themeColor="text1"/>
        </w:rPr>
        <w:t>(</w:t>
      </w:r>
      <w:r w:rsidR="00B962A6" w:rsidRPr="00AF0ADC">
        <w:rPr>
          <w:b/>
          <w:color w:val="000000" w:themeColor="text1"/>
        </w:rPr>
        <w:t>1JB1</w:t>
      </w:r>
      <w:r>
        <w:rPr>
          <w:b/>
          <w:color w:val="000000" w:themeColor="text1"/>
        </w:rPr>
        <w:t>8</w:t>
      </w:r>
      <w:r w:rsidR="00B962A6" w:rsidRPr="00AF0ADC">
        <w:rPr>
          <w:b/>
          <w:color w:val="000000" w:themeColor="text1"/>
        </w:rPr>
        <w:t>IS0</w:t>
      </w:r>
      <w:r>
        <w:rPr>
          <w:b/>
          <w:color w:val="000000" w:themeColor="text1"/>
        </w:rPr>
        <w:t>23</w:t>
      </w:r>
      <w:r w:rsidR="00F15DBF" w:rsidRPr="00AF0ADC">
        <w:rPr>
          <w:b/>
          <w:color w:val="000000" w:themeColor="text1"/>
        </w:rPr>
        <w:t>)</w:t>
      </w:r>
    </w:p>
    <w:p w14:paraId="60290654" w14:textId="6EAD8417" w:rsidR="00F15DBF" w:rsidRPr="00315183" w:rsidRDefault="00AF0ADC" w:rsidP="000B4E3D">
      <w:pPr>
        <w:ind w:right="-8"/>
        <w:jc w:val="center"/>
        <w:rPr>
          <w:b/>
          <w:color w:val="0070C0"/>
        </w:rPr>
      </w:pPr>
      <w:r>
        <w:rPr>
          <w:b/>
          <w:color w:val="0070C0"/>
        </w:rPr>
        <w:t xml:space="preserve"> </w:t>
      </w:r>
    </w:p>
    <w:p w14:paraId="20E4B0A4" w14:textId="77777777" w:rsidR="008F758C" w:rsidRDefault="008F758C" w:rsidP="00D36F4A">
      <w:pPr>
        <w:ind w:right="-720" w:hanging="720"/>
        <w:jc w:val="center"/>
        <w:rPr>
          <w:b/>
        </w:rPr>
      </w:pPr>
    </w:p>
    <w:p w14:paraId="00593B2E" w14:textId="77777777" w:rsidR="00F15DBF" w:rsidRDefault="00F15DBF" w:rsidP="000B4E3D">
      <w:pPr>
        <w:ind w:right="-8"/>
        <w:jc w:val="center"/>
        <w:rPr>
          <w:b/>
          <w:sz w:val="28"/>
          <w:szCs w:val="28"/>
        </w:rPr>
      </w:pPr>
      <w:r w:rsidRPr="004D31F5">
        <w:rPr>
          <w:b/>
          <w:sz w:val="28"/>
          <w:szCs w:val="28"/>
        </w:rPr>
        <w:t xml:space="preserve">Under the Guidance of </w:t>
      </w:r>
    </w:p>
    <w:p w14:paraId="7A3FFEA4" w14:textId="77777777" w:rsidR="00347E53" w:rsidRDefault="00AF0ADC" w:rsidP="000B4E3D">
      <w:pPr>
        <w:ind w:right="-8"/>
        <w:jc w:val="center"/>
        <w:rPr>
          <w:b/>
          <w:sz w:val="28"/>
          <w:szCs w:val="28"/>
        </w:rPr>
      </w:pPr>
      <w:r>
        <w:rPr>
          <w:b/>
          <w:noProof/>
          <w:sz w:val="10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E83324" wp14:editId="76FECD2F">
                <wp:simplePos x="0" y="0"/>
                <wp:positionH relativeFrom="column">
                  <wp:posOffset>2219960</wp:posOffset>
                </wp:positionH>
                <wp:positionV relativeFrom="paragraph">
                  <wp:posOffset>128270</wp:posOffset>
                </wp:positionV>
                <wp:extent cx="1676400" cy="1095375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764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74655" w14:textId="77777777" w:rsidR="00347E53" w:rsidRPr="00347E53" w:rsidRDefault="00347E53" w:rsidP="00263552">
                            <w:pPr>
                              <w:ind w:right="-8"/>
                              <w:jc w:val="center"/>
                              <w:rPr>
                                <w:b/>
                                <w:color w:val="000000"/>
                                <w:szCs w:val="28"/>
                              </w:rPr>
                            </w:pPr>
                            <w:r w:rsidRPr="00347E53">
                              <w:rPr>
                                <w:b/>
                                <w:color w:val="000000"/>
                                <w:szCs w:val="28"/>
                              </w:rPr>
                              <w:t>Internal Guide</w:t>
                            </w:r>
                          </w:p>
                          <w:p w14:paraId="0EC1FF07" w14:textId="5D09A248" w:rsidR="00347E53" w:rsidRPr="00AF0ADC" w:rsidRDefault="00D5191B" w:rsidP="00263552">
                            <w:pPr>
                              <w:ind w:right="-8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Mr. Chetan R.</w:t>
                            </w:r>
                          </w:p>
                          <w:p w14:paraId="43616258" w14:textId="4E8AA385" w:rsidR="00347E53" w:rsidRPr="00D276E4" w:rsidRDefault="00D5191B" w:rsidP="00D276E4">
                            <w:pPr>
                              <w:ind w:right="-8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51515"/>
                                <w:shd w:val="clear" w:color="auto" w:fill="FFFFFF"/>
                              </w:rPr>
                              <w:t xml:space="preserve">ASST. PROFESSOR </w:t>
                            </w:r>
                            <w:r w:rsidR="00347E53" w:rsidRPr="009525E4">
                              <w:rPr>
                                <w:sz w:val="26"/>
                                <w:szCs w:val="26"/>
                              </w:rPr>
                              <w:t>Dept</w:t>
                            </w:r>
                            <w:r w:rsidR="00347E53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347E53" w:rsidRPr="009525E4">
                              <w:rPr>
                                <w:sz w:val="26"/>
                                <w:szCs w:val="26"/>
                              </w:rPr>
                              <w:t xml:space="preserve"> of ISE</w:t>
                            </w:r>
                            <w:r w:rsidR="00347E53">
                              <w:rPr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  <w:p w14:paraId="0A06A9A8" w14:textId="0C94B35B" w:rsidR="00347E53" w:rsidRPr="009525E4" w:rsidRDefault="00347E53" w:rsidP="00263552">
                            <w:pPr>
                              <w:ind w:right="-8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525E4">
                              <w:rPr>
                                <w:sz w:val="26"/>
                                <w:szCs w:val="26"/>
                              </w:rPr>
                              <w:t xml:space="preserve">SJBIT,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Bengaluru</w:t>
                            </w:r>
                            <w:r w:rsidR="00B532B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525E4">
                              <w:rPr>
                                <w:sz w:val="26"/>
                                <w:szCs w:val="26"/>
                              </w:rPr>
                              <w:t>-60</w:t>
                            </w:r>
                          </w:p>
                          <w:p w14:paraId="3CA743C9" w14:textId="77777777" w:rsidR="00347E53" w:rsidRDefault="00347E53" w:rsidP="00263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833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4.8pt;margin-top:10.1pt;width:132pt;height:8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" stroked="f">
                <v:path arrowok="t"/>
                <v:textbox>
                  <w:txbxContent>
                    <w:p w14:paraId="45274655" w14:textId="77777777" w:rsidR="00347E53" w:rsidRPr="00347E53" w:rsidRDefault="00347E53" w:rsidP="00263552">
                      <w:pPr>
                        <w:ind w:right="-8"/>
                        <w:jc w:val="center"/>
                        <w:rPr>
                          <w:b/>
                          <w:color w:val="000000"/>
                          <w:szCs w:val="28"/>
                        </w:rPr>
                      </w:pPr>
                      <w:r w:rsidRPr="00347E53">
                        <w:rPr>
                          <w:b/>
                          <w:color w:val="000000"/>
                          <w:szCs w:val="28"/>
                        </w:rPr>
                        <w:t>Internal Guide</w:t>
                      </w:r>
                    </w:p>
                    <w:p w14:paraId="0EC1FF07" w14:textId="5D09A248" w:rsidR="00347E53" w:rsidRPr="00AF0ADC" w:rsidRDefault="00D5191B" w:rsidP="00263552">
                      <w:pPr>
                        <w:ind w:right="-8"/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Mr. Chetan R.</w:t>
                      </w:r>
                    </w:p>
                    <w:p w14:paraId="43616258" w14:textId="4E8AA385" w:rsidR="00347E53" w:rsidRPr="00D276E4" w:rsidRDefault="00D5191B" w:rsidP="00D276E4">
                      <w:pPr>
                        <w:ind w:right="-8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ource Sans Pro" w:hAnsi="Source Sans Pro"/>
                          <w:color w:val="151515"/>
                          <w:shd w:val="clear" w:color="auto" w:fill="FFFFFF"/>
                        </w:rPr>
                        <w:t>ASST. PROFESSOR</w:t>
                      </w:r>
                      <w:r>
                        <w:rPr>
                          <w:rFonts w:ascii="Source Sans Pro" w:hAnsi="Source Sans Pro"/>
                          <w:color w:val="151515"/>
                          <w:shd w:val="clear" w:color="auto" w:fill="FFFFFF"/>
                        </w:rPr>
                        <w:t xml:space="preserve"> </w:t>
                      </w:r>
                      <w:r w:rsidR="00347E53" w:rsidRPr="009525E4">
                        <w:rPr>
                          <w:sz w:val="26"/>
                          <w:szCs w:val="26"/>
                        </w:rPr>
                        <w:t>Dept</w:t>
                      </w:r>
                      <w:r w:rsidR="00347E53">
                        <w:rPr>
                          <w:sz w:val="26"/>
                          <w:szCs w:val="26"/>
                        </w:rPr>
                        <w:t>.</w:t>
                      </w:r>
                      <w:r w:rsidR="00347E53" w:rsidRPr="009525E4">
                        <w:rPr>
                          <w:sz w:val="26"/>
                          <w:szCs w:val="26"/>
                        </w:rPr>
                        <w:t xml:space="preserve"> of ISE</w:t>
                      </w:r>
                      <w:r w:rsidR="00347E53">
                        <w:rPr>
                          <w:sz w:val="26"/>
                          <w:szCs w:val="26"/>
                        </w:rPr>
                        <w:t>,</w:t>
                      </w:r>
                    </w:p>
                    <w:p w14:paraId="0A06A9A8" w14:textId="0C94B35B" w:rsidR="00347E53" w:rsidRPr="009525E4" w:rsidRDefault="00347E53" w:rsidP="00263552">
                      <w:pPr>
                        <w:ind w:right="-8"/>
                        <w:jc w:val="center"/>
                        <w:rPr>
                          <w:sz w:val="26"/>
                          <w:szCs w:val="26"/>
                        </w:rPr>
                      </w:pPr>
                      <w:r w:rsidRPr="009525E4">
                        <w:rPr>
                          <w:sz w:val="26"/>
                          <w:szCs w:val="26"/>
                        </w:rPr>
                        <w:t xml:space="preserve">SJBIT, </w:t>
                      </w:r>
                      <w:r>
                        <w:rPr>
                          <w:sz w:val="26"/>
                          <w:szCs w:val="26"/>
                        </w:rPr>
                        <w:t>Bengaluru</w:t>
                      </w:r>
                      <w:r w:rsidR="00B532BD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525E4">
                        <w:rPr>
                          <w:sz w:val="26"/>
                          <w:szCs w:val="26"/>
                        </w:rPr>
                        <w:t>-60</w:t>
                      </w:r>
                    </w:p>
                    <w:p w14:paraId="3CA743C9" w14:textId="77777777" w:rsidR="00347E53" w:rsidRDefault="00347E53" w:rsidP="002635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18DCDC" w14:textId="77777777" w:rsidR="005B5719" w:rsidRPr="000B4E3D" w:rsidRDefault="005B5719" w:rsidP="00D36F4A">
      <w:pPr>
        <w:ind w:right="-720" w:hanging="720"/>
        <w:jc w:val="center"/>
        <w:rPr>
          <w:b/>
          <w:sz w:val="10"/>
          <w:szCs w:val="28"/>
        </w:rPr>
      </w:pPr>
    </w:p>
    <w:p w14:paraId="48DD8869" w14:textId="77777777" w:rsidR="00464E53" w:rsidRPr="00464E53" w:rsidRDefault="00315183" w:rsidP="00347E53">
      <w:pPr>
        <w:ind w:right="-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347E53">
        <w:rPr>
          <w:b/>
          <w:color w:val="000000"/>
          <w:sz w:val="28"/>
          <w:szCs w:val="28"/>
        </w:rPr>
        <w:t xml:space="preserve">        </w:t>
      </w:r>
    </w:p>
    <w:p w14:paraId="75C70F97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70ADFFD3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5E3C381D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4741911E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39690AE9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0DD44C69" w14:textId="4F29DD42" w:rsidR="00347E53" w:rsidRDefault="00B267C7" w:rsidP="002F04BE">
      <w:pPr>
        <w:ind w:right="-720" w:hanging="72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141A1DBF" wp14:editId="71ABABA4">
            <wp:extent cx="848563" cy="98387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515" cy="10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1BA" w14:textId="7A5AA56E" w:rsidR="00AB7E42" w:rsidRDefault="00B267C7" w:rsidP="00347E53">
      <w:pPr>
        <w:ind w:right="-720" w:hanging="720"/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64F4BB" wp14:editId="5A5D78E3">
                <wp:simplePos x="0" y="0"/>
                <wp:positionH relativeFrom="column">
                  <wp:posOffset>-46990</wp:posOffset>
                </wp:positionH>
                <wp:positionV relativeFrom="paragraph">
                  <wp:posOffset>104191</wp:posOffset>
                </wp:positionV>
                <wp:extent cx="6353175" cy="0"/>
                <wp:effectExtent l="0" t="25400" r="22225" b="2540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FB84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8.2pt" to="496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" strokeweight="4.5pt">
                <v:stroke linestyle="thickThin"/>
                <o:lock v:ext="edit" shapetype="f"/>
              </v:line>
            </w:pict>
          </mc:Fallback>
        </mc:AlternateContent>
      </w:r>
    </w:p>
    <w:p w14:paraId="21D04A86" w14:textId="77777777" w:rsidR="00B267C7" w:rsidRDefault="00B267C7" w:rsidP="00B267C7">
      <w:pPr>
        <w:jc w:val="center"/>
        <w:rPr>
          <w:b/>
          <w:smallCaps/>
          <w:sz w:val="32"/>
          <w:szCs w:val="32"/>
        </w:rPr>
      </w:pPr>
    </w:p>
    <w:p w14:paraId="57DB1575" w14:textId="729D90FE" w:rsidR="00F15DBF" w:rsidRPr="001F7B9D" w:rsidRDefault="00F15DBF" w:rsidP="00B267C7">
      <w:pPr>
        <w:jc w:val="center"/>
        <w:rPr>
          <w:b/>
          <w:smallCaps/>
          <w:sz w:val="32"/>
          <w:szCs w:val="32"/>
        </w:rPr>
      </w:pPr>
      <w:r w:rsidRPr="001F7B9D">
        <w:rPr>
          <w:b/>
          <w:smallCaps/>
          <w:sz w:val="32"/>
          <w:szCs w:val="32"/>
        </w:rPr>
        <w:t>Depa</w:t>
      </w:r>
      <w:r w:rsidR="00D36F4A">
        <w:rPr>
          <w:b/>
          <w:smallCaps/>
          <w:sz w:val="32"/>
          <w:szCs w:val="32"/>
        </w:rPr>
        <w:t>rtment of information science and</w:t>
      </w:r>
      <w:r w:rsidRPr="001F7B9D">
        <w:rPr>
          <w:b/>
          <w:smallCaps/>
          <w:sz w:val="32"/>
          <w:szCs w:val="32"/>
        </w:rPr>
        <w:t xml:space="preserve"> engineering</w:t>
      </w:r>
    </w:p>
    <w:p w14:paraId="0AD31986" w14:textId="77777777" w:rsidR="00F15DBF" w:rsidRPr="00464E53" w:rsidRDefault="00F15DBF" w:rsidP="00B267C7">
      <w:pPr>
        <w:jc w:val="center"/>
        <w:rPr>
          <w:b/>
          <w:smallCaps/>
          <w:color w:val="3333FF"/>
          <w:sz w:val="32"/>
          <w:szCs w:val="32"/>
        </w:rPr>
      </w:pPr>
      <w:r w:rsidRPr="00464E53">
        <w:rPr>
          <w:b/>
          <w:smallCaps/>
          <w:color w:val="3333FF"/>
          <w:sz w:val="32"/>
          <w:szCs w:val="32"/>
        </w:rPr>
        <w:t>SJB Institute of Technology</w:t>
      </w:r>
    </w:p>
    <w:p w14:paraId="5F86F25C" w14:textId="580EC731" w:rsidR="007821E9" w:rsidRPr="005D549B" w:rsidRDefault="00F15DBF" w:rsidP="00B267C7">
      <w:pPr>
        <w:jc w:val="center"/>
        <w:rPr>
          <w:b/>
          <w:bCs/>
          <w:smallCaps/>
          <w:color w:val="FF0000"/>
          <w:sz w:val="20"/>
        </w:rPr>
      </w:pPr>
      <w:r w:rsidRPr="005D549B">
        <w:rPr>
          <w:b/>
          <w:bCs/>
          <w:smallCaps/>
          <w:color w:val="FF0000"/>
          <w:sz w:val="20"/>
        </w:rPr>
        <w:t>BGS Health and Education city</w:t>
      </w:r>
      <w:r w:rsidR="00B75F90" w:rsidRPr="005D549B">
        <w:rPr>
          <w:b/>
          <w:bCs/>
          <w:smallCaps/>
          <w:color w:val="FF0000"/>
          <w:sz w:val="20"/>
        </w:rPr>
        <w:t xml:space="preserve">, </w:t>
      </w:r>
      <w:r w:rsidRPr="005D549B">
        <w:rPr>
          <w:b/>
          <w:smallCaps/>
          <w:color w:val="FF0000"/>
          <w:sz w:val="20"/>
          <w:lang w:val="it-IT"/>
        </w:rPr>
        <w:t>Kengeri,</w:t>
      </w:r>
      <w:r w:rsidR="006A6352" w:rsidRPr="005D549B">
        <w:rPr>
          <w:b/>
          <w:smallCaps/>
          <w:color w:val="FF0000"/>
          <w:sz w:val="20"/>
          <w:lang w:val="it-IT"/>
        </w:rPr>
        <w:t xml:space="preserve"> </w:t>
      </w:r>
      <w:r w:rsidRPr="005D549B">
        <w:rPr>
          <w:b/>
          <w:smallCaps/>
          <w:color w:val="FF0000"/>
          <w:sz w:val="20"/>
          <w:lang w:val="it-IT"/>
        </w:rPr>
        <w:t>B</w:t>
      </w:r>
      <w:r w:rsidR="005D549B">
        <w:rPr>
          <w:b/>
          <w:smallCaps/>
          <w:color w:val="FF0000"/>
          <w:sz w:val="20"/>
          <w:lang w:val="it-IT"/>
        </w:rPr>
        <w:t>engaluru</w:t>
      </w:r>
      <w:r w:rsidRPr="005D549B">
        <w:rPr>
          <w:b/>
          <w:smallCaps/>
          <w:color w:val="FF0000"/>
          <w:sz w:val="20"/>
          <w:lang w:val="it-IT"/>
        </w:rPr>
        <w:t>-560060</w:t>
      </w:r>
    </w:p>
    <w:p w14:paraId="1A83B8D2" w14:textId="028954BE" w:rsidR="00B267C7" w:rsidRDefault="00F15DBF" w:rsidP="00B267C7">
      <w:pPr>
        <w:jc w:val="center"/>
        <w:rPr>
          <w:smallCaps/>
          <w:color w:val="FFC000"/>
          <w:sz w:val="20"/>
          <w:lang w:val="it-IT"/>
        </w:rPr>
      </w:pPr>
      <w:r w:rsidRPr="005D549B">
        <w:rPr>
          <w:b/>
          <w:smallCaps/>
          <w:color w:val="FF0000"/>
          <w:sz w:val="20"/>
          <w:lang w:val="it-IT"/>
        </w:rPr>
        <w:t>Karnataka, India</w:t>
      </w:r>
      <w:r w:rsidR="00B267C7">
        <w:rPr>
          <w:smallCaps/>
          <w:color w:val="FFC000"/>
          <w:sz w:val="20"/>
          <w:lang w:val="it-IT"/>
        </w:rPr>
        <w:t>.</w:t>
      </w:r>
    </w:p>
    <w:p w14:paraId="23D00714" w14:textId="77777777" w:rsidR="00B267C7" w:rsidRPr="008B2BAC" w:rsidRDefault="00B267C7" w:rsidP="00B267C7">
      <w:pPr>
        <w:ind w:right="-8"/>
        <w:jc w:val="center"/>
        <w:rPr>
          <w:b/>
          <w:color w:val="7030A0"/>
        </w:rPr>
      </w:pPr>
      <w:r>
        <w:rPr>
          <w:b/>
          <w:color w:val="7030A0"/>
        </w:rPr>
        <w:t>2020 - 2021</w:t>
      </w:r>
    </w:p>
    <w:p w14:paraId="6984A02A" w14:textId="77777777" w:rsidR="00B267C7" w:rsidRPr="00B267C7" w:rsidRDefault="00B267C7" w:rsidP="00B267C7">
      <w:pPr>
        <w:jc w:val="center"/>
        <w:rPr>
          <w:smallCaps/>
          <w:color w:val="FFC000"/>
          <w:sz w:val="20"/>
          <w:lang w:val="it-IT"/>
        </w:rPr>
      </w:pPr>
    </w:p>
    <w:p w14:paraId="18ADC857" w14:textId="77777777" w:rsidR="00913A87" w:rsidRDefault="00913A87" w:rsidP="00254E5D">
      <w:pPr>
        <w:rPr>
          <w:b/>
          <w:color w:val="0070C0"/>
          <w:sz w:val="28"/>
          <w:szCs w:val="28"/>
        </w:rPr>
      </w:pPr>
    </w:p>
    <w:p w14:paraId="5DEB76C3" w14:textId="77777777" w:rsidR="00254E5D" w:rsidRPr="00913A87" w:rsidRDefault="00254E5D" w:rsidP="00254E5D">
      <w:pPr>
        <w:rPr>
          <w:b/>
        </w:rPr>
      </w:pPr>
    </w:p>
    <w:p w14:paraId="2D3809C8" w14:textId="77777777" w:rsidR="00913A87" w:rsidRPr="00913A87" w:rsidRDefault="00913A87" w:rsidP="00913A87">
      <w:pPr>
        <w:jc w:val="center"/>
        <w:rPr>
          <w:b/>
          <w:color w:val="C00000"/>
        </w:rPr>
      </w:pPr>
      <w:r w:rsidRPr="00913A87">
        <w:rPr>
          <w:b/>
          <w:color w:val="C00000"/>
        </w:rPr>
        <w:t>||Jai Sri Gurudev||</w:t>
      </w:r>
    </w:p>
    <w:p w14:paraId="59DC098F" w14:textId="77777777" w:rsidR="00913A87" w:rsidRPr="00913A87" w:rsidRDefault="00913A87" w:rsidP="00913A87">
      <w:pPr>
        <w:jc w:val="center"/>
        <w:rPr>
          <w:b/>
          <w:color w:val="C00000"/>
        </w:rPr>
      </w:pPr>
      <w:r w:rsidRPr="00913A87">
        <w:rPr>
          <w:b/>
          <w:color w:val="C00000"/>
        </w:rPr>
        <w:t>Sri Adichunchanagiri Shikshana Trust ®</w:t>
      </w:r>
    </w:p>
    <w:p w14:paraId="69678CDC" w14:textId="77777777" w:rsidR="00913A87" w:rsidRPr="00913A87" w:rsidRDefault="00913A87" w:rsidP="00913A87">
      <w:pPr>
        <w:jc w:val="center"/>
        <w:rPr>
          <w:b/>
          <w:bCs/>
          <w:color w:val="0000FF"/>
          <w:sz w:val="44"/>
        </w:rPr>
      </w:pPr>
      <w:r w:rsidRPr="00913A87">
        <w:rPr>
          <w:b/>
          <w:bCs/>
          <w:color w:val="0000FF"/>
          <w:sz w:val="40"/>
        </w:rPr>
        <w:t>SJB INSTITUTE OF TECHNOLOGY</w:t>
      </w:r>
    </w:p>
    <w:p w14:paraId="4493D2ED" w14:textId="77777777" w:rsidR="00913A87" w:rsidRPr="00913A87" w:rsidRDefault="00913A87" w:rsidP="00913A87">
      <w:pPr>
        <w:keepNext/>
        <w:jc w:val="center"/>
        <w:outlineLvl w:val="1"/>
        <w:rPr>
          <w:b/>
          <w:color w:val="00B050"/>
          <w:sz w:val="20"/>
        </w:rPr>
      </w:pPr>
      <w:r w:rsidRPr="00913A87">
        <w:rPr>
          <w:b/>
          <w:color w:val="00B050"/>
          <w:sz w:val="22"/>
        </w:rPr>
        <w:t>BGS Health &amp; Education City, Kengeri, Bengaluru – 60</w:t>
      </w:r>
    </w:p>
    <w:p w14:paraId="760FA35D" w14:textId="77777777" w:rsidR="00913A87" w:rsidRPr="00913A87" w:rsidRDefault="00913A87" w:rsidP="00913A87">
      <w:pPr>
        <w:spacing w:after="200" w:line="276" w:lineRule="auto"/>
        <w:rPr>
          <w:rFonts w:eastAsia="Calibri"/>
          <w:sz w:val="10"/>
          <w:szCs w:val="22"/>
        </w:rPr>
      </w:pPr>
    </w:p>
    <w:p w14:paraId="50FB1BBF" w14:textId="77777777" w:rsidR="00913A87" w:rsidRPr="00913A87" w:rsidRDefault="00913A87" w:rsidP="00913A87">
      <w:pPr>
        <w:spacing w:before="75" w:after="75" w:line="312" w:lineRule="atLeast"/>
        <w:jc w:val="center"/>
        <w:rPr>
          <w:b/>
          <w:bCs/>
          <w:color w:val="0000FF"/>
          <w:sz w:val="32"/>
        </w:rPr>
      </w:pPr>
      <w:r w:rsidRPr="00913A87">
        <w:rPr>
          <w:b/>
          <w:bCs/>
          <w:color w:val="0000FF"/>
          <w:sz w:val="32"/>
        </w:rPr>
        <w:t>Department of Information Science &amp; Engineering</w:t>
      </w:r>
    </w:p>
    <w:p w14:paraId="4C645D0E" w14:textId="1D61765B" w:rsidR="00913A87" w:rsidRDefault="00B267C7" w:rsidP="00913A87">
      <w:pPr>
        <w:spacing w:before="75" w:after="75" w:line="312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3F064997" wp14:editId="481BEE6F">
            <wp:extent cx="929031" cy="107717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61" cy="11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C6CA" w14:textId="48FD88DC" w:rsidR="00913A87" w:rsidRDefault="00913A87" w:rsidP="00913A87">
      <w:pPr>
        <w:spacing w:before="75" w:after="75" w:line="312" w:lineRule="atLeast"/>
        <w:jc w:val="center"/>
        <w:rPr>
          <w:rFonts w:ascii="Elephant" w:hAnsi="Elephant"/>
          <w:b/>
          <w:bCs/>
          <w:color w:val="1F497D"/>
          <w:sz w:val="36"/>
          <w:szCs w:val="22"/>
          <w:lang w:val="en-IN" w:eastAsia="en-IN"/>
        </w:rPr>
      </w:pPr>
      <w:r w:rsidRPr="00AF0ADC">
        <w:rPr>
          <w:rFonts w:ascii="Elephant" w:hAnsi="Elephant"/>
          <w:b/>
          <w:bCs/>
          <w:color w:val="1F497D"/>
          <w:sz w:val="36"/>
          <w:szCs w:val="22"/>
          <w:lang w:val="en-IN" w:eastAsia="en-IN"/>
        </w:rPr>
        <w:t>CERTIFICATE</w:t>
      </w:r>
    </w:p>
    <w:p w14:paraId="417838C9" w14:textId="77777777" w:rsidR="00B267C7" w:rsidRPr="00AF0ADC" w:rsidRDefault="00B267C7" w:rsidP="00913A87">
      <w:pPr>
        <w:spacing w:before="75" w:after="75" w:line="312" w:lineRule="atLeast"/>
        <w:jc w:val="center"/>
        <w:rPr>
          <w:rFonts w:ascii="Elephant" w:hAnsi="Elephant"/>
          <w:b/>
          <w:bCs/>
          <w:color w:val="1F497D"/>
          <w:sz w:val="36"/>
          <w:szCs w:val="22"/>
          <w:lang w:val="en-IN" w:eastAsia="en-IN"/>
        </w:rPr>
      </w:pPr>
    </w:p>
    <w:p w14:paraId="26B7C5B2" w14:textId="604B27B4" w:rsidR="00B267C7" w:rsidRPr="00F40D6E" w:rsidRDefault="00B267C7" w:rsidP="00B267C7">
      <w:pPr>
        <w:spacing w:before="75" w:after="75" w:line="360" w:lineRule="auto"/>
        <w:jc w:val="both"/>
        <w:rPr>
          <w:color w:val="000000"/>
          <w:lang w:eastAsia="en-IN"/>
        </w:rPr>
      </w:pPr>
      <w:r w:rsidRPr="00F40D6E">
        <w:rPr>
          <w:color w:val="000000"/>
          <w:lang w:eastAsia="en-IN"/>
        </w:rPr>
        <w:t xml:space="preserve">Certified that the </w:t>
      </w:r>
      <w:r>
        <w:rPr>
          <w:color w:val="000000"/>
          <w:lang w:eastAsia="en-IN"/>
        </w:rPr>
        <w:t xml:space="preserve">Mini </w:t>
      </w:r>
      <w:r w:rsidRPr="00F40D6E">
        <w:rPr>
          <w:color w:val="000000"/>
          <w:lang w:eastAsia="en-IN"/>
        </w:rPr>
        <w:t xml:space="preserve">project work entitled </w:t>
      </w:r>
      <w:r>
        <w:rPr>
          <w:color w:val="000000"/>
          <w:lang w:eastAsia="en-IN"/>
        </w:rPr>
        <w:t>“</w:t>
      </w:r>
      <w:r w:rsidR="00D5191B">
        <w:rPr>
          <w:b/>
          <w:color w:val="FF0000"/>
          <w:lang w:eastAsia="en-IN"/>
        </w:rPr>
        <w:t>ONLINE VOTING SYSTEM</w:t>
      </w:r>
      <w:r>
        <w:rPr>
          <w:color w:val="000000"/>
          <w:lang w:eastAsia="en-IN"/>
        </w:rPr>
        <w:t>”</w:t>
      </w:r>
      <w:r w:rsidRPr="00F40D6E">
        <w:rPr>
          <w:color w:val="000000"/>
          <w:lang w:eastAsia="en-IN"/>
        </w:rPr>
        <w:t xml:space="preserve"> carried out by </w:t>
      </w:r>
      <w:r w:rsidRPr="00B267C7">
        <w:rPr>
          <w:color w:val="BF8F00" w:themeColor="accent4" w:themeShade="BF"/>
          <w:lang w:eastAsia="en-IN"/>
        </w:rPr>
        <w:t xml:space="preserve">Mr. </w:t>
      </w:r>
      <w:r w:rsidR="00D5191B">
        <w:rPr>
          <w:color w:val="BF8F00" w:themeColor="accent4" w:themeShade="BF"/>
          <w:lang w:eastAsia="en-IN"/>
        </w:rPr>
        <w:t>Aryan Raj</w:t>
      </w:r>
      <w:r w:rsidRPr="00B267C7">
        <w:rPr>
          <w:color w:val="BF8F00" w:themeColor="accent4" w:themeShade="BF"/>
          <w:lang w:eastAsia="en-IN"/>
        </w:rPr>
        <w:t xml:space="preserve"> </w:t>
      </w:r>
      <w:r>
        <w:rPr>
          <w:color w:val="000000"/>
          <w:lang w:eastAsia="en-IN"/>
        </w:rPr>
        <w:t>bearing USN</w:t>
      </w:r>
      <w:r>
        <w:rPr>
          <w:b/>
          <w:color w:val="000000"/>
          <w:lang w:eastAsia="en-IN"/>
        </w:rPr>
        <w:t xml:space="preserve"> 1JB1</w:t>
      </w:r>
      <w:r w:rsidR="00D5191B">
        <w:rPr>
          <w:b/>
          <w:color w:val="000000"/>
          <w:lang w:eastAsia="en-IN"/>
        </w:rPr>
        <w:t>8</w:t>
      </w:r>
      <w:r>
        <w:rPr>
          <w:b/>
          <w:color w:val="000000"/>
          <w:lang w:eastAsia="en-IN"/>
        </w:rPr>
        <w:t>IS0</w:t>
      </w:r>
      <w:r w:rsidR="00D5191B">
        <w:rPr>
          <w:b/>
          <w:color w:val="000000"/>
          <w:lang w:eastAsia="en-IN"/>
        </w:rPr>
        <w:t>23</w:t>
      </w:r>
      <w:r>
        <w:rPr>
          <w:b/>
          <w:color w:val="000000"/>
          <w:lang w:eastAsia="en-IN"/>
        </w:rPr>
        <w:t xml:space="preserve"> </w:t>
      </w:r>
      <w:r w:rsidR="00C90393">
        <w:rPr>
          <w:color w:val="000000"/>
          <w:lang w:eastAsia="en-IN"/>
        </w:rPr>
        <w:t>are</w:t>
      </w:r>
      <w:r w:rsidR="00AD40FA">
        <w:rPr>
          <w:color w:val="000000"/>
          <w:lang w:eastAsia="en-IN"/>
        </w:rPr>
        <w:t xml:space="preserve"> </w:t>
      </w:r>
      <w:r w:rsidRPr="00F40D6E">
        <w:rPr>
          <w:color w:val="000000"/>
          <w:lang w:eastAsia="en-IN"/>
        </w:rPr>
        <w:t>bonafide student</w:t>
      </w:r>
      <w:r w:rsidR="00E54EF0">
        <w:rPr>
          <w:color w:val="000000"/>
          <w:lang w:eastAsia="en-IN"/>
        </w:rPr>
        <w:t>s</w:t>
      </w:r>
      <w:r w:rsidRPr="00F40D6E">
        <w:rPr>
          <w:color w:val="000000"/>
          <w:lang w:eastAsia="en-IN"/>
        </w:rPr>
        <w:t xml:space="preserve"> of </w:t>
      </w:r>
      <w:r>
        <w:rPr>
          <w:b/>
          <w:color w:val="000000"/>
          <w:lang w:eastAsia="en-IN"/>
        </w:rPr>
        <w:t xml:space="preserve">SJB Institute of Technology </w:t>
      </w:r>
      <w:r w:rsidRPr="00F40D6E">
        <w:rPr>
          <w:color w:val="000000"/>
          <w:lang w:eastAsia="en-IN"/>
        </w:rPr>
        <w:t xml:space="preserve">in partial fulfilment for </w:t>
      </w:r>
      <w:r w:rsidR="0061178B">
        <w:rPr>
          <w:color w:val="000000"/>
          <w:lang w:eastAsia="en-IN"/>
        </w:rPr>
        <w:t>5th</w:t>
      </w:r>
      <w:r>
        <w:rPr>
          <w:color w:val="000000"/>
          <w:lang w:eastAsia="en-IN"/>
        </w:rPr>
        <w:t xml:space="preserve"> Semester </w:t>
      </w:r>
      <w:r w:rsidR="00066782">
        <w:rPr>
          <w:color w:val="000000"/>
          <w:lang w:eastAsia="en-IN"/>
        </w:rPr>
        <w:t xml:space="preserve">DATABASE MANEGEMENT </w:t>
      </w:r>
      <w:r>
        <w:rPr>
          <w:color w:val="000000"/>
          <w:lang w:eastAsia="en-IN"/>
        </w:rPr>
        <w:t xml:space="preserve"> LABORATORY WITH MINI PROJECT </w:t>
      </w:r>
      <w:r w:rsidRPr="00F40D6E">
        <w:rPr>
          <w:color w:val="000000"/>
          <w:lang w:eastAsia="en-IN"/>
        </w:rPr>
        <w:t xml:space="preserve">in </w:t>
      </w:r>
      <w:r w:rsidRPr="00662CE0">
        <w:rPr>
          <w:b/>
          <w:color w:val="00B050"/>
          <w:lang w:eastAsia="en-IN"/>
        </w:rPr>
        <w:t>INFORMATION SCIENCE AND ENGINEERING</w:t>
      </w:r>
      <w:r>
        <w:rPr>
          <w:color w:val="000000"/>
          <w:lang w:eastAsia="en-IN"/>
        </w:rPr>
        <w:t xml:space="preserve"> of the </w:t>
      </w:r>
      <w:r w:rsidRPr="00662CE0">
        <w:rPr>
          <w:b/>
          <w:color w:val="000000"/>
          <w:lang w:eastAsia="en-IN"/>
        </w:rPr>
        <w:t>Visvesvaraya Technological University</w:t>
      </w:r>
      <w:r>
        <w:rPr>
          <w:color w:val="000000"/>
          <w:lang w:eastAsia="en-IN"/>
        </w:rPr>
        <w:t xml:space="preserve">, </w:t>
      </w:r>
      <w:r w:rsidRPr="00662CE0">
        <w:rPr>
          <w:b/>
          <w:color w:val="000000"/>
          <w:lang w:eastAsia="en-IN"/>
        </w:rPr>
        <w:t>Belagavi</w:t>
      </w:r>
      <w:r w:rsidRPr="00F40D6E">
        <w:rPr>
          <w:color w:val="000000"/>
          <w:lang w:eastAsia="en-IN"/>
        </w:rPr>
        <w:t xml:space="preserve"> during the </w:t>
      </w:r>
      <w:r>
        <w:rPr>
          <w:color w:val="000000"/>
          <w:lang w:eastAsia="en-IN"/>
        </w:rPr>
        <w:t xml:space="preserve">academic year </w:t>
      </w:r>
      <w:r>
        <w:rPr>
          <w:b/>
          <w:color w:val="000000"/>
          <w:lang w:eastAsia="en-IN"/>
        </w:rPr>
        <w:t>2020-21.</w:t>
      </w:r>
      <w:r w:rsidRPr="00F40D6E">
        <w:rPr>
          <w:color w:val="000000"/>
          <w:lang w:eastAsia="en-IN"/>
        </w:rPr>
        <w:t xml:space="preserve"> It is certified that all corrections/suggestions indicated for Internal Assessment have been incorporated </w:t>
      </w:r>
      <w:r>
        <w:rPr>
          <w:color w:val="000000"/>
          <w:lang w:eastAsia="en-IN"/>
        </w:rPr>
        <w:t>in the report deposited in the d</w:t>
      </w:r>
      <w:r w:rsidRPr="00F40D6E">
        <w:rPr>
          <w:color w:val="000000"/>
          <w:lang w:eastAsia="en-IN"/>
        </w:rPr>
        <w:t xml:space="preserve">epartmental library. The </w:t>
      </w:r>
      <w:r>
        <w:rPr>
          <w:color w:val="000000"/>
          <w:lang w:eastAsia="en-IN"/>
        </w:rPr>
        <w:t xml:space="preserve">mini </w:t>
      </w:r>
      <w:r w:rsidRPr="00F40D6E">
        <w:rPr>
          <w:color w:val="000000"/>
          <w:lang w:eastAsia="en-IN"/>
        </w:rPr>
        <w:t xml:space="preserve">project report has been approved as it satisfies the academic requirements in respect of </w:t>
      </w:r>
      <w:r>
        <w:rPr>
          <w:color w:val="000000"/>
          <w:lang w:eastAsia="en-IN"/>
        </w:rPr>
        <w:t>mini p</w:t>
      </w:r>
      <w:r w:rsidRPr="00F40D6E">
        <w:rPr>
          <w:color w:val="000000"/>
          <w:lang w:eastAsia="en-IN"/>
        </w:rPr>
        <w:t>rojec</w:t>
      </w:r>
      <w:r>
        <w:rPr>
          <w:color w:val="000000"/>
          <w:lang w:eastAsia="en-IN"/>
        </w:rPr>
        <w:t>t work prescribed for the said d</w:t>
      </w:r>
      <w:r w:rsidRPr="00F40D6E">
        <w:rPr>
          <w:color w:val="000000"/>
          <w:lang w:eastAsia="en-IN"/>
        </w:rPr>
        <w:t>egree.</w:t>
      </w:r>
    </w:p>
    <w:p w14:paraId="1E2C7CA2" w14:textId="77777777" w:rsidR="00913A87" w:rsidRPr="00913A87" w:rsidRDefault="00913A87" w:rsidP="00913A87">
      <w:pPr>
        <w:spacing w:before="75" w:after="75" w:line="312" w:lineRule="atLeast"/>
        <w:rPr>
          <w:color w:val="000000"/>
          <w:lang w:val="en-IN" w:eastAsia="en-IN"/>
        </w:rPr>
      </w:pPr>
    </w:p>
    <w:p w14:paraId="2BB612B1" w14:textId="77777777" w:rsidR="00913A87" w:rsidRPr="00913A87" w:rsidRDefault="00AF0ADC" w:rsidP="002F04BE">
      <w:pPr>
        <w:tabs>
          <w:tab w:val="left" w:pos="3660"/>
        </w:tabs>
        <w:spacing w:before="75" w:after="75" w:line="312" w:lineRule="atLeast"/>
        <w:jc w:val="right"/>
        <w:rPr>
          <w:color w:val="000000"/>
          <w:lang w:val="en-IN" w:eastAsia="en-IN"/>
        </w:rPr>
      </w:pPr>
      <w:r w:rsidRPr="00913A87"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C0B722" wp14:editId="353E57C3">
                <wp:simplePos x="0" y="0"/>
                <wp:positionH relativeFrom="column">
                  <wp:posOffset>4544060</wp:posOffset>
                </wp:positionH>
                <wp:positionV relativeFrom="paragraph">
                  <wp:posOffset>123190</wp:posOffset>
                </wp:positionV>
                <wp:extent cx="1514475" cy="0"/>
                <wp:effectExtent l="0" t="12700" r="9525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0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57.8pt;margin-top:9.7pt;width:119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" strokeweight="1.5pt">
                <o:lock v:ext="edit" shapetype="f"/>
              </v:shape>
            </w:pict>
          </mc:Fallback>
        </mc:AlternateContent>
      </w:r>
      <w:r w:rsidRPr="00913A87"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B9A776" wp14:editId="745A289D">
                <wp:simplePos x="0" y="0"/>
                <wp:positionH relativeFrom="column">
                  <wp:posOffset>286385</wp:posOffset>
                </wp:positionH>
                <wp:positionV relativeFrom="paragraph">
                  <wp:posOffset>104140</wp:posOffset>
                </wp:positionV>
                <wp:extent cx="1514475" cy="0"/>
                <wp:effectExtent l="0" t="12700" r="9525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120CB" id="AutoShape 5" o:spid="_x0000_s1026" type="#_x0000_t32" style="position:absolute;margin-left:22.55pt;margin-top:8.2pt;width:119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" strokeweight="1.5pt">
                <o:lock v:ext="edit" shapetype="f"/>
              </v:shape>
            </w:pict>
          </mc:Fallback>
        </mc:AlternateContent>
      </w:r>
      <w:r w:rsidR="002F04BE">
        <w:rPr>
          <w:color w:val="000000"/>
          <w:lang w:val="en-IN" w:eastAsia="en-IN"/>
        </w:rPr>
        <w:tab/>
      </w:r>
    </w:p>
    <w:p w14:paraId="02F7EC5B" w14:textId="79A8B900" w:rsidR="00913A87" w:rsidRPr="00913A87" w:rsidRDefault="00913A87" w:rsidP="00913A87">
      <w:pPr>
        <w:rPr>
          <w:b/>
          <w:color w:val="000000"/>
          <w:lang w:val="en-IN" w:eastAsia="en-IN"/>
        </w:rPr>
      </w:pPr>
      <w:r w:rsidRPr="00913A87">
        <w:rPr>
          <w:color w:val="000000"/>
          <w:lang w:val="en-IN" w:eastAsia="en-IN"/>
        </w:rPr>
        <w:t xml:space="preserve"> </w:t>
      </w:r>
      <w:r w:rsidR="00F136E8">
        <w:rPr>
          <w:color w:val="000000"/>
          <w:lang w:val="en-IN" w:eastAsia="en-IN"/>
        </w:rPr>
        <w:t xml:space="preserve">      </w:t>
      </w:r>
      <w:r w:rsidR="002F04BE">
        <w:rPr>
          <w:color w:val="000000"/>
          <w:lang w:val="en-IN" w:eastAsia="en-IN"/>
        </w:rPr>
        <w:t xml:space="preserve">    </w:t>
      </w:r>
      <w:r w:rsidR="00F136E8">
        <w:rPr>
          <w:color w:val="000000"/>
          <w:lang w:val="en-IN" w:eastAsia="en-IN"/>
        </w:rPr>
        <w:t xml:space="preserve"> </w:t>
      </w:r>
      <w:r w:rsidR="00D5191B">
        <w:rPr>
          <w:b/>
          <w:color w:val="000000"/>
          <w:lang w:val="en-IN" w:eastAsia="en-IN"/>
        </w:rPr>
        <w:t>Mr. Chetan R.</w:t>
      </w:r>
      <w:r w:rsidR="00F136E8">
        <w:rPr>
          <w:b/>
          <w:color w:val="000000"/>
          <w:lang w:val="en-IN" w:eastAsia="en-IN"/>
        </w:rPr>
        <w:tab/>
      </w:r>
      <w:r w:rsidR="00F136E8">
        <w:rPr>
          <w:b/>
          <w:color w:val="000000"/>
          <w:lang w:val="en-IN" w:eastAsia="en-IN"/>
        </w:rPr>
        <w:tab/>
        <w:t xml:space="preserve">     </w:t>
      </w:r>
      <w:r w:rsidR="002F04BE">
        <w:rPr>
          <w:b/>
          <w:color w:val="000000"/>
          <w:lang w:val="en-IN" w:eastAsia="en-IN"/>
        </w:rPr>
        <w:t xml:space="preserve">                                                        </w:t>
      </w:r>
      <w:r w:rsidR="0079774C">
        <w:rPr>
          <w:b/>
          <w:color w:val="000000"/>
          <w:lang w:val="en-IN" w:eastAsia="en-IN"/>
        </w:rPr>
        <w:t xml:space="preserve">   </w:t>
      </w:r>
      <w:r w:rsidRPr="00913A87">
        <w:rPr>
          <w:b/>
          <w:color w:val="000000"/>
          <w:lang w:val="en-IN" w:eastAsia="en-IN"/>
        </w:rPr>
        <w:t xml:space="preserve">Dr. </w:t>
      </w:r>
      <w:r w:rsidR="00C50B62" w:rsidRPr="00913A87">
        <w:rPr>
          <w:b/>
          <w:color w:val="000000"/>
          <w:lang w:val="en-IN" w:eastAsia="en-IN"/>
        </w:rPr>
        <w:t>MOHAN H</w:t>
      </w:r>
      <w:r w:rsidR="00D276E4">
        <w:rPr>
          <w:b/>
          <w:color w:val="000000"/>
          <w:lang w:val="en-IN" w:eastAsia="en-IN"/>
        </w:rPr>
        <w:t xml:space="preserve"> </w:t>
      </w:r>
      <w:r w:rsidR="00C50B62" w:rsidRPr="00913A87">
        <w:rPr>
          <w:b/>
          <w:color w:val="000000"/>
          <w:lang w:val="en-IN" w:eastAsia="en-IN"/>
        </w:rPr>
        <w:t>S</w:t>
      </w:r>
      <w:r w:rsidR="00C50B62">
        <w:rPr>
          <w:b/>
          <w:color w:val="000000"/>
          <w:lang w:val="en-IN" w:eastAsia="en-IN"/>
        </w:rPr>
        <w:t xml:space="preserve">     </w:t>
      </w:r>
      <w:r w:rsidRPr="00913A87">
        <w:rPr>
          <w:b/>
          <w:color w:val="000000"/>
          <w:lang w:val="en-IN" w:eastAsia="en-IN"/>
        </w:rPr>
        <w:t xml:space="preserve">             </w:t>
      </w:r>
      <w:r w:rsidR="00F136E8">
        <w:rPr>
          <w:b/>
          <w:color w:val="000000"/>
          <w:lang w:val="en-IN" w:eastAsia="en-IN"/>
        </w:rPr>
        <w:t xml:space="preserve">   </w:t>
      </w:r>
      <w:r w:rsidRPr="00913A87">
        <w:rPr>
          <w:b/>
          <w:color w:val="000000"/>
          <w:lang w:val="en-IN" w:eastAsia="en-IN"/>
        </w:rPr>
        <w:t xml:space="preserve"> </w:t>
      </w:r>
      <w:r w:rsidR="00C50B62">
        <w:rPr>
          <w:b/>
          <w:color w:val="000000"/>
          <w:lang w:val="en-IN" w:eastAsia="en-IN"/>
        </w:rPr>
        <w:t xml:space="preserve">  </w:t>
      </w:r>
    </w:p>
    <w:p w14:paraId="71F35B10" w14:textId="428C329A" w:rsidR="00B267C7" w:rsidRDefault="00913A87" w:rsidP="002F04BE">
      <w:pPr>
        <w:ind w:left="720" w:hanging="720"/>
        <w:rPr>
          <w:color w:val="000000"/>
          <w:lang w:val="en-IN" w:eastAsia="en-IN"/>
        </w:rPr>
      </w:pPr>
      <w:r w:rsidRPr="00913A87">
        <w:rPr>
          <w:color w:val="000000"/>
          <w:lang w:val="en-IN" w:eastAsia="en-IN"/>
        </w:rPr>
        <w:t xml:space="preserve">     </w:t>
      </w:r>
      <w:r w:rsidR="00F136E8">
        <w:rPr>
          <w:color w:val="000000"/>
          <w:lang w:val="en-IN" w:eastAsia="en-IN"/>
        </w:rPr>
        <w:t xml:space="preserve">  </w:t>
      </w:r>
      <w:r w:rsidR="002F04BE">
        <w:rPr>
          <w:color w:val="000000"/>
          <w:lang w:val="en-IN" w:eastAsia="en-IN"/>
        </w:rPr>
        <w:t xml:space="preserve">    </w:t>
      </w:r>
      <w:r w:rsidR="00F136E8">
        <w:rPr>
          <w:color w:val="000000"/>
          <w:lang w:val="en-IN" w:eastAsia="en-IN"/>
        </w:rPr>
        <w:t xml:space="preserve"> </w:t>
      </w:r>
      <w:r w:rsidR="00D5191B">
        <w:rPr>
          <w:rFonts w:ascii="Source Sans Pro" w:hAnsi="Source Sans Pro"/>
          <w:color w:val="151515"/>
          <w:shd w:val="clear" w:color="auto" w:fill="FFFFFF"/>
        </w:rPr>
        <w:t>Asst. Professor</w:t>
      </w:r>
      <w:r w:rsidR="00D276E4">
        <w:rPr>
          <w:color w:val="000000"/>
          <w:lang w:val="en-IN" w:eastAsia="en-IN"/>
        </w:rPr>
        <w:t xml:space="preserve">             </w:t>
      </w:r>
      <w:r w:rsidRPr="00913A87">
        <w:rPr>
          <w:color w:val="000000"/>
          <w:lang w:val="en-IN" w:eastAsia="en-IN"/>
        </w:rPr>
        <w:tab/>
      </w:r>
      <w:r w:rsidR="002F04BE">
        <w:rPr>
          <w:color w:val="000000"/>
          <w:lang w:val="en-IN" w:eastAsia="en-IN"/>
        </w:rPr>
        <w:t xml:space="preserve">                         </w:t>
      </w:r>
      <w:r w:rsidR="0079774C">
        <w:rPr>
          <w:color w:val="000000"/>
          <w:lang w:val="en-IN" w:eastAsia="en-IN"/>
        </w:rPr>
        <w:t xml:space="preserve">                             </w:t>
      </w:r>
      <w:r w:rsidR="002B4486">
        <w:rPr>
          <w:color w:val="000000"/>
          <w:lang w:val="en-IN" w:eastAsia="en-IN"/>
        </w:rPr>
        <w:t xml:space="preserve">           </w:t>
      </w:r>
      <w:r w:rsidR="0079774C">
        <w:rPr>
          <w:color w:val="000000"/>
          <w:lang w:val="en-IN" w:eastAsia="en-IN"/>
        </w:rPr>
        <w:t xml:space="preserve"> </w:t>
      </w:r>
      <w:r w:rsidRPr="00913A87">
        <w:rPr>
          <w:color w:val="000000"/>
          <w:lang w:val="en-IN" w:eastAsia="en-IN"/>
        </w:rPr>
        <w:t>Prof. &amp; Head</w:t>
      </w:r>
      <w:r w:rsidR="002F04BE">
        <w:rPr>
          <w:color w:val="000000"/>
          <w:lang w:val="en-IN" w:eastAsia="en-IN"/>
        </w:rPr>
        <w:t xml:space="preserve">              D</w:t>
      </w:r>
      <w:r w:rsidR="00F136E8">
        <w:rPr>
          <w:color w:val="000000"/>
          <w:lang w:val="en-IN" w:eastAsia="en-IN"/>
        </w:rPr>
        <w:t>ept. of ISE, SJBIT</w:t>
      </w:r>
      <w:r w:rsidR="00F136E8">
        <w:rPr>
          <w:color w:val="000000"/>
          <w:lang w:val="en-IN" w:eastAsia="en-IN"/>
        </w:rPr>
        <w:tab/>
        <w:t xml:space="preserve">              </w:t>
      </w:r>
      <w:r w:rsidR="002F04BE">
        <w:rPr>
          <w:color w:val="000000"/>
          <w:lang w:val="en-IN" w:eastAsia="en-IN"/>
        </w:rPr>
        <w:t xml:space="preserve">                     </w:t>
      </w:r>
      <w:r w:rsidR="00F136E8">
        <w:rPr>
          <w:color w:val="000000"/>
          <w:lang w:val="en-IN" w:eastAsia="en-IN"/>
        </w:rPr>
        <w:t xml:space="preserve"> </w:t>
      </w:r>
      <w:r w:rsidR="002F04BE">
        <w:rPr>
          <w:color w:val="000000"/>
          <w:lang w:val="en-IN" w:eastAsia="en-IN"/>
        </w:rPr>
        <w:tab/>
      </w:r>
      <w:r w:rsidR="002F04BE">
        <w:rPr>
          <w:color w:val="000000"/>
          <w:lang w:val="en-IN" w:eastAsia="en-IN"/>
        </w:rPr>
        <w:tab/>
      </w:r>
      <w:r w:rsidR="002F04BE">
        <w:rPr>
          <w:color w:val="000000"/>
          <w:lang w:val="en-IN" w:eastAsia="en-IN"/>
        </w:rPr>
        <w:tab/>
      </w:r>
      <w:r w:rsidR="00F136E8">
        <w:rPr>
          <w:color w:val="000000"/>
          <w:lang w:val="en-IN" w:eastAsia="en-IN"/>
        </w:rPr>
        <w:t xml:space="preserve">    </w:t>
      </w:r>
      <w:r w:rsidRPr="00913A87">
        <w:rPr>
          <w:color w:val="000000"/>
          <w:lang w:val="en-IN" w:eastAsia="en-IN"/>
        </w:rPr>
        <w:t>Dep</w:t>
      </w:r>
      <w:r w:rsidR="00F136E8">
        <w:rPr>
          <w:color w:val="000000"/>
          <w:lang w:val="en-IN" w:eastAsia="en-IN"/>
        </w:rPr>
        <w:t>t. of ISE, SJBIT</w:t>
      </w:r>
    </w:p>
    <w:p w14:paraId="3BF1BB7B" w14:textId="77777777" w:rsidR="00B267C7" w:rsidRDefault="00B267C7" w:rsidP="002F04BE">
      <w:pPr>
        <w:ind w:left="720" w:hanging="720"/>
        <w:rPr>
          <w:color w:val="000000"/>
          <w:lang w:val="en-IN" w:eastAsia="en-IN"/>
        </w:rPr>
      </w:pPr>
    </w:p>
    <w:p w14:paraId="24821E74" w14:textId="77777777" w:rsidR="00B267C7" w:rsidRDefault="00B267C7" w:rsidP="002F04BE">
      <w:pPr>
        <w:ind w:left="720" w:hanging="720"/>
        <w:rPr>
          <w:color w:val="000000"/>
          <w:lang w:val="en-IN" w:eastAsia="en-IN"/>
        </w:rPr>
      </w:pPr>
    </w:p>
    <w:p w14:paraId="09688399" w14:textId="77777777" w:rsidR="00B267C7" w:rsidRDefault="00B267C7" w:rsidP="002F04BE">
      <w:pPr>
        <w:ind w:left="720" w:hanging="720"/>
        <w:rPr>
          <w:color w:val="000000"/>
          <w:lang w:val="en-IN" w:eastAsia="en-IN"/>
        </w:rPr>
      </w:pPr>
    </w:p>
    <w:p w14:paraId="7C3304EE" w14:textId="2ED701B0" w:rsidR="00913A87" w:rsidRPr="00913A87" w:rsidRDefault="00F136E8" w:rsidP="002F04BE">
      <w:pPr>
        <w:ind w:left="720" w:hanging="720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ab/>
      </w:r>
      <w:r>
        <w:rPr>
          <w:color w:val="000000"/>
          <w:lang w:val="en-IN" w:eastAsia="en-IN"/>
        </w:rPr>
        <w:tab/>
        <w:t xml:space="preserve">    </w:t>
      </w:r>
    </w:p>
    <w:p w14:paraId="0B52F61D" w14:textId="3E0C9D37" w:rsidR="00B267C7" w:rsidRPr="00192101" w:rsidRDefault="00B267C7" w:rsidP="00B267C7">
      <w:pPr>
        <w:numPr>
          <w:ilvl w:val="0"/>
          <w:numId w:val="1"/>
        </w:numPr>
        <w:spacing w:before="75" w:after="75" w:line="312" w:lineRule="atLeast"/>
        <w:rPr>
          <w:b/>
          <w:color w:val="000000"/>
          <w:lang w:eastAsia="en-IN"/>
        </w:rPr>
      </w:pPr>
      <w:r w:rsidRPr="00A367CE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DC0EE2" wp14:editId="421B8883">
                <wp:simplePos x="0" y="0"/>
                <wp:positionH relativeFrom="column">
                  <wp:posOffset>1915160</wp:posOffset>
                </wp:positionH>
                <wp:positionV relativeFrom="paragraph">
                  <wp:posOffset>218745</wp:posOffset>
                </wp:positionV>
                <wp:extent cx="1514475" cy="0"/>
                <wp:effectExtent l="0" t="12700" r="22225" b="1270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0B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150.8pt;margin-top:17.2pt;width:119.2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" strokeweight="1.5pt">
                <o:lock v:ext="edit" shapetype="f"/>
              </v:shape>
            </w:pict>
          </mc:Fallback>
        </mc:AlternateContent>
      </w:r>
      <w:r w:rsidRPr="00B267C7">
        <w:rPr>
          <w:b/>
          <w:color w:val="000000"/>
          <w:lang w:eastAsia="en-IN"/>
        </w:rPr>
        <w:t>Internal Examiner</w:t>
      </w:r>
    </w:p>
    <w:p w14:paraId="02F03245" w14:textId="77777777" w:rsidR="00B267C7" w:rsidRDefault="00B267C7" w:rsidP="00B267C7">
      <w:pPr>
        <w:spacing w:before="75" w:after="75" w:line="312" w:lineRule="atLeast"/>
        <w:ind w:left="720"/>
        <w:rPr>
          <w:b/>
          <w:color w:val="000000"/>
          <w:lang w:eastAsia="en-IN"/>
        </w:rPr>
      </w:pPr>
    </w:p>
    <w:p w14:paraId="53C5445A" w14:textId="77777777" w:rsidR="00B267C7" w:rsidRDefault="00B267C7" w:rsidP="00B267C7">
      <w:pPr>
        <w:numPr>
          <w:ilvl w:val="0"/>
          <w:numId w:val="1"/>
        </w:numPr>
        <w:spacing w:before="75" w:after="75" w:line="312" w:lineRule="atLeast"/>
        <w:rPr>
          <w:b/>
          <w:color w:val="000000"/>
          <w:lang w:eastAsia="en-IN"/>
        </w:rPr>
      </w:pPr>
      <w:r w:rsidRPr="00A367CE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FD6D66" wp14:editId="7F0DE479">
                <wp:simplePos x="0" y="0"/>
                <wp:positionH relativeFrom="column">
                  <wp:posOffset>1915160</wp:posOffset>
                </wp:positionH>
                <wp:positionV relativeFrom="paragraph">
                  <wp:posOffset>169240</wp:posOffset>
                </wp:positionV>
                <wp:extent cx="1514475" cy="0"/>
                <wp:effectExtent l="0" t="12700" r="22225" b="1270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EDDAF" id=" 10" o:spid="_x0000_s1026" type="#_x0000_t32" style="position:absolute;margin-left:150.8pt;margin-top:13.35pt;width:119.2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" strokeweight="1.5pt">
                <o:lock v:ext="edit" shapetype="f"/>
              </v:shape>
            </w:pict>
          </mc:Fallback>
        </mc:AlternateContent>
      </w:r>
      <w:r w:rsidRPr="00A367CE">
        <w:rPr>
          <w:b/>
          <w:color w:val="000000"/>
          <w:lang w:eastAsia="en-IN"/>
        </w:rPr>
        <w:t xml:space="preserve">External Examiner         </w:t>
      </w:r>
    </w:p>
    <w:p w14:paraId="4C089D8E" w14:textId="235C37E8" w:rsidR="00DA6ACB" w:rsidRDefault="00AF0ADC" w:rsidP="00DA6ACB">
      <w:pPr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D50B91" wp14:editId="25298F52">
                <wp:simplePos x="0" y="0"/>
                <wp:positionH relativeFrom="column">
                  <wp:posOffset>1547495</wp:posOffset>
                </wp:positionH>
                <wp:positionV relativeFrom="paragraph">
                  <wp:posOffset>1196340</wp:posOffset>
                </wp:positionV>
                <wp:extent cx="3324225" cy="4476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59675" w14:textId="77777777" w:rsidR="00DA6ACB" w:rsidRPr="00941BD9" w:rsidRDefault="00DA6ACB" w:rsidP="00DA6ACB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941BD9">
                              <w:rPr>
                                <w:b/>
                                <w:sz w:val="36"/>
                                <w:u w:val="single"/>
                              </w:rPr>
                              <w:t>ACKNOWLEDG</w:t>
                            </w: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>E</w:t>
                            </w:r>
                            <w:r w:rsidRPr="00941BD9">
                              <w:rPr>
                                <w:b/>
                                <w:sz w:val="36"/>
                                <w:u w:val="single"/>
                              </w:rPr>
                              <w:t>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0B91" id="Text Box 2" o:spid="_x0000_s1027" type="#_x0000_t202" style="position:absolute;left:0;text-align:left;margin-left:121.85pt;margin-top:94.2pt;width:261.75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" stroked="f">
                <v:path arrowok="t"/>
                <v:textbox>
                  <w:txbxContent>
                    <w:p w14:paraId="71259675" w14:textId="77777777" w:rsidR="00DA6ACB" w:rsidRPr="00941BD9" w:rsidRDefault="00DA6ACB" w:rsidP="00DA6ACB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941BD9">
                        <w:rPr>
                          <w:b/>
                          <w:sz w:val="36"/>
                          <w:u w:val="single"/>
                        </w:rPr>
                        <w:t>ACKNOWLEDG</w:t>
                      </w:r>
                      <w:r>
                        <w:rPr>
                          <w:b/>
                          <w:sz w:val="36"/>
                          <w:u w:val="single"/>
                        </w:rPr>
                        <w:t>E</w:t>
                      </w:r>
                      <w:r w:rsidRPr="00941BD9">
                        <w:rPr>
                          <w:b/>
                          <w:sz w:val="36"/>
                          <w:u w:val="single"/>
                        </w:rPr>
                        <w:t>MENT</w:t>
                      </w:r>
                    </w:p>
                  </w:txbxContent>
                </v:textbox>
              </v:shape>
            </w:pict>
          </mc:Fallback>
        </mc:AlternateContent>
      </w:r>
      <w:r w:rsidR="00DA6ACB">
        <w:rPr>
          <w:b/>
          <w:color w:val="000000"/>
          <w:sz w:val="36"/>
          <w:szCs w:val="36"/>
        </w:rPr>
        <w:t xml:space="preserve"> </w:t>
      </w:r>
      <w:r w:rsidRPr="00883A4B">
        <w:rPr>
          <w:noProof/>
        </w:rPr>
        <w:drawing>
          <wp:inline distT="0" distB="0" distL="0" distR="0" wp14:anchorId="466C07DE" wp14:editId="3976A9A3">
            <wp:extent cx="745490" cy="775335"/>
            <wp:effectExtent l="0" t="0" r="0" b="0"/>
            <wp:docPr id="4" name="Picture 8" descr="Description: Image result for BGS swamij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Image result for BGS swamiji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Pr="00883A4B">
        <w:rPr>
          <w:noProof/>
        </w:rPr>
        <w:drawing>
          <wp:inline distT="0" distB="0" distL="0" distR="0" wp14:anchorId="1856B1D3" wp14:editId="50F0BCCD">
            <wp:extent cx="695960" cy="666115"/>
            <wp:effectExtent l="0" t="0" r="0" b="0"/>
            <wp:docPr id="5" name="Picture 9" descr="Description: SJB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SJBIT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ACB">
        <w:rPr>
          <w:b/>
          <w:color w:val="000000"/>
          <w:sz w:val="36"/>
          <w:szCs w:val="36"/>
        </w:rPr>
        <w:t xml:space="preserve">                                                                         </w:t>
      </w:r>
      <w:r w:rsidRPr="00883A4B">
        <w:rPr>
          <w:noProof/>
        </w:rPr>
        <w:drawing>
          <wp:inline distT="0" distB="0" distL="0" distR="0" wp14:anchorId="3E87D373" wp14:editId="7BC7A77C">
            <wp:extent cx="914400" cy="675640"/>
            <wp:effectExtent l="0" t="0" r="0" b="0"/>
            <wp:docPr id="6" name="Picture 10" descr="Description: SJB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SJBIT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ACB">
        <w:rPr>
          <w:b/>
          <w:color w:val="000000"/>
          <w:sz w:val="36"/>
          <w:szCs w:val="36"/>
        </w:rPr>
        <w:t xml:space="preserve">          </w:t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  <w:t xml:space="preserve">    </w:t>
      </w:r>
      <w:r w:rsidR="00B267C7">
        <w:rPr>
          <w:b/>
          <w:color w:val="000000"/>
          <w:sz w:val="36"/>
          <w:szCs w:val="36"/>
        </w:rPr>
        <w:t xml:space="preserve">  </w:t>
      </w:r>
      <w:r w:rsidR="00B76609">
        <w:rPr>
          <w:b/>
          <w:color w:val="000000"/>
          <w:sz w:val="36"/>
          <w:szCs w:val="36"/>
        </w:rPr>
        <w:t xml:space="preserve">   </w:t>
      </w:r>
      <w:r w:rsidR="00B267C7">
        <w:rPr>
          <w:b/>
          <w:noProof/>
          <w:color w:val="000000"/>
          <w:sz w:val="36"/>
          <w:szCs w:val="36"/>
        </w:rPr>
        <w:drawing>
          <wp:inline distT="0" distB="0" distL="0" distR="0" wp14:anchorId="246C5FE8" wp14:editId="7BD54653">
            <wp:extent cx="585216" cy="6785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10" cy="7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3DD6" w14:textId="77777777" w:rsidR="000E4E36" w:rsidRDefault="000E4E36" w:rsidP="0079774C">
      <w:pPr>
        <w:pStyle w:val="Standard"/>
        <w:spacing w:line="276" w:lineRule="auto"/>
        <w:jc w:val="both"/>
        <w:rPr>
          <w:color w:val="000000"/>
        </w:rPr>
      </w:pPr>
    </w:p>
    <w:p w14:paraId="686B54D6" w14:textId="07DFF681" w:rsidR="00B267C7" w:rsidRDefault="003C4CF6" w:rsidP="00B267C7">
      <w:pPr>
        <w:pStyle w:val="Standard"/>
        <w:spacing w:line="276" w:lineRule="auto"/>
        <w:ind w:firstLine="720"/>
        <w:jc w:val="both"/>
        <w:rPr>
          <w:b/>
          <w:color w:val="000000"/>
        </w:rPr>
      </w:pPr>
      <w:r>
        <w:rPr>
          <w:color w:val="000000"/>
        </w:rPr>
        <w:t>I</w:t>
      </w:r>
      <w:r w:rsidR="0079774C">
        <w:rPr>
          <w:color w:val="000000"/>
        </w:rPr>
        <w:t xml:space="preserve"> would like to express </w:t>
      </w:r>
      <w:r>
        <w:rPr>
          <w:color w:val="000000"/>
        </w:rPr>
        <w:t>my</w:t>
      </w:r>
      <w:r w:rsidR="0079774C">
        <w:rPr>
          <w:color w:val="000000"/>
        </w:rPr>
        <w:t xml:space="preserve"> profound thanks to his Divine Soul </w:t>
      </w:r>
      <w:r w:rsidR="0079774C">
        <w:rPr>
          <w:b/>
          <w:color w:val="000000"/>
        </w:rPr>
        <w:t>Padmabhushan Sri Sri Sri</w:t>
      </w:r>
    </w:p>
    <w:p w14:paraId="16B17724" w14:textId="34136DE2" w:rsidR="000E4E36" w:rsidRDefault="0079774C" w:rsidP="00B267C7">
      <w:pPr>
        <w:pStyle w:val="Standard"/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Dr. Balagangadharanatha Maha Swamiji</w:t>
      </w:r>
      <w:r w:rsidR="000E4E36">
        <w:rPr>
          <w:b/>
          <w:color w:val="000000"/>
        </w:rPr>
        <w:t xml:space="preserve"> </w:t>
      </w:r>
      <w:r>
        <w:rPr>
          <w:color w:val="000000"/>
        </w:rPr>
        <w:t xml:space="preserve"> and</w:t>
      </w:r>
      <w:r w:rsidR="000E4E36">
        <w:rPr>
          <w:color w:val="000000"/>
        </w:rPr>
        <w:t xml:space="preserve"> </w:t>
      </w:r>
      <w:r>
        <w:rPr>
          <w:color w:val="000000"/>
        </w:rPr>
        <w:t xml:space="preserve"> his</w:t>
      </w:r>
      <w:r w:rsidR="000E4E36">
        <w:rPr>
          <w:color w:val="000000"/>
        </w:rPr>
        <w:t xml:space="preserve"> </w:t>
      </w:r>
      <w:r>
        <w:rPr>
          <w:color w:val="000000"/>
        </w:rPr>
        <w:t xml:space="preserve"> Holiness</w:t>
      </w:r>
      <w:r w:rsidR="000E4E36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0E4E36">
        <w:rPr>
          <w:b/>
          <w:color w:val="000000"/>
        </w:rPr>
        <w:t>Jagadguru  Sri  Sri  Sri</w:t>
      </w:r>
    </w:p>
    <w:p w14:paraId="313467B6" w14:textId="2436BB56" w:rsidR="0079774C" w:rsidRDefault="000E4E36" w:rsidP="00B267C7">
      <w:pPr>
        <w:pStyle w:val="Standard"/>
        <w:spacing w:line="276" w:lineRule="auto"/>
        <w:jc w:val="both"/>
      </w:pPr>
      <w:r>
        <w:rPr>
          <w:b/>
          <w:color w:val="000000"/>
        </w:rPr>
        <w:t>Dr.</w:t>
      </w:r>
      <w:r w:rsidR="00B267C7">
        <w:rPr>
          <w:b/>
          <w:color w:val="000000"/>
        </w:rPr>
        <w:t xml:space="preserve"> </w:t>
      </w:r>
      <w:r w:rsidR="0079774C">
        <w:rPr>
          <w:b/>
          <w:color w:val="000000"/>
        </w:rPr>
        <w:t>Nirmalanandanatha Maha Swamiji</w:t>
      </w:r>
      <w:r w:rsidR="0079774C">
        <w:rPr>
          <w:color w:val="000000"/>
        </w:rPr>
        <w:t xml:space="preserve"> for providing an opportunity to pursue </w:t>
      </w:r>
      <w:r w:rsidR="003C4CF6">
        <w:rPr>
          <w:color w:val="000000"/>
        </w:rPr>
        <w:t>my</w:t>
      </w:r>
      <w:r w:rsidR="0079774C">
        <w:rPr>
          <w:color w:val="000000"/>
        </w:rPr>
        <w:t xml:space="preserve"> academics in this esteemed institution.</w:t>
      </w:r>
    </w:p>
    <w:p w14:paraId="427B7D78" w14:textId="77777777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168941F5" w14:textId="64783225" w:rsidR="0079774C" w:rsidRDefault="00345F24" w:rsidP="00B267C7">
      <w:pPr>
        <w:pStyle w:val="Standard"/>
        <w:spacing w:line="276" w:lineRule="auto"/>
        <w:ind w:firstLine="720"/>
        <w:jc w:val="both"/>
      </w:pPr>
      <w:r>
        <w:rPr>
          <w:color w:val="000000"/>
        </w:rPr>
        <w:t>I</w:t>
      </w:r>
      <w:r w:rsidR="0079774C">
        <w:rPr>
          <w:color w:val="000000"/>
        </w:rPr>
        <w:t xml:space="preserve"> would also like to express </w:t>
      </w:r>
      <w:r>
        <w:rPr>
          <w:color w:val="000000"/>
        </w:rPr>
        <w:t>my</w:t>
      </w:r>
      <w:r w:rsidR="0079774C">
        <w:rPr>
          <w:color w:val="000000"/>
        </w:rPr>
        <w:t xml:space="preserve"> profound thanks to </w:t>
      </w:r>
      <w:r w:rsidR="0079774C">
        <w:rPr>
          <w:b/>
          <w:color w:val="000000"/>
        </w:rPr>
        <w:t>Revered Sri Sri Dr. .Prakashnath Swamiji</w:t>
      </w:r>
      <w:r w:rsidR="0079774C">
        <w:rPr>
          <w:color w:val="000000"/>
        </w:rPr>
        <w:t>, Managing Director, SJB Institute of Technology, for his continuous support in providing amenities to carry out this mini project in this admired institution.</w:t>
      </w:r>
    </w:p>
    <w:p w14:paraId="2AB413EB" w14:textId="77777777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596CF5E3" w14:textId="79B29AA8" w:rsidR="0079774C" w:rsidRDefault="00345F24" w:rsidP="00B267C7">
      <w:pPr>
        <w:pStyle w:val="Standard"/>
        <w:spacing w:line="276" w:lineRule="auto"/>
        <w:ind w:firstLine="720"/>
        <w:jc w:val="both"/>
      </w:pPr>
      <w:r>
        <w:rPr>
          <w:color w:val="000000"/>
        </w:rPr>
        <w:t>I</w:t>
      </w:r>
      <w:r w:rsidR="0079774C">
        <w:rPr>
          <w:color w:val="000000"/>
        </w:rPr>
        <w:t xml:space="preserve"> express </w:t>
      </w:r>
      <w:r>
        <w:rPr>
          <w:color w:val="000000"/>
        </w:rPr>
        <w:t>my</w:t>
      </w:r>
      <w:r w:rsidR="0079774C">
        <w:rPr>
          <w:color w:val="000000"/>
        </w:rPr>
        <w:t xml:space="preserve"> gratitude to </w:t>
      </w:r>
      <w:r w:rsidR="00AC4053">
        <w:rPr>
          <w:b/>
          <w:color w:val="000000"/>
        </w:rPr>
        <w:t>Dr.</w:t>
      </w:r>
      <w:r w:rsidR="00526AE1">
        <w:rPr>
          <w:b/>
          <w:color w:val="000000"/>
        </w:rPr>
        <w:t xml:space="preserve"> Ajai Chandran C K</w:t>
      </w:r>
      <w:r w:rsidR="0079774C">
        <w:rPr>
          <w:color w:val="000000"/>
        </w:rPr>
        <w:t>, Principal, SJB Institute of Technology, for providing an excellent facilities and academic ambience; which have helped me in satisfactory completion of mini project work.</w:t>
      </w:r>
    </w:p>
    <w:p w14:paraId="4421E54C" w14:textId="77777777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63667AA9" w14:textId="711D1E0E" w:rsidR="0079774C" w:rsidRDefault="00345F24" w:rsidP="00B267C7">
      <w:pPr>
        <w:pStyle w:val="Standard"/>
        <w:spacing w:line="276" w:lineRule="auto"/>
        <w:ind w:firstLine="720"/>
        <w:jc w:val="both"/>
      </w:pPr>
      <w:r>
        <w:rPr>
          <w:color w:val="000000"/>
        </w:rPr>
        <w:t>I</w:t>
      </w:r>
      <w:r w:rsidR="0079774C">
        <w:rPr>
          <w:color w:val="000000"/>
        </w:rPr>
        <w:t xml:space="preserve"> extend </w:t>
      </w:r>
      <w:r>
        <w:rPr>
          <w:color w:val="000000"/>
        </w:rPr>
        <w:t>my</w:t>
      </w:r>
      <w:r w:rsidR="0079774C">
        <w:rPr>
          <w:color w:val="000000"/>
        </w:rPr>
        <w:t xml:space="preserve"> sincere thanks to </w:t>
      </w:r>
      <w:r w:rsidR="0079774C">
        <w:rPr>
          <w:b/>
          <w:color w:val="000000"/>
        </w:rPr>
        <w:t>Dr. Mohan H S</w:t>
      </w:r>
      <w:r w:rsidR="0079774C">
        <w:rPr>
          <w:color w:val="000000"/>
        </w:rPr>
        <w:t>, Head of the Department, Information Science and Engineering; for providing an invaluable support throughout the period of mini project work.</w:t>
      </w:r>
    </w:p>
    <w:p w14:paraId="6D7C8E5E" w14:textId="77777777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5E6E9858" w14:textId="7A3865CF" w:rsidR="0079774C" w:rsidRDefault="00345F24" w:rsidP="00B267C7">
      <w:pPr>
        <w:pStyle w:val="Standard"/>
        <w:spacing w:line="276" w:lineRule="auto"/>
        <w:ind w:firstLine="720"/>
        <w:jc w:val="both"/>
      </w:pPr>
      <w:r>
        <w:rPr>
          <w:color w:val="000000"/>
        </w:rPr>
        <w:t>I</w:t>
      </w:r>
      <w:r w:rsidR="0079774C">
        <w:rPr>
          <w:color w:val="000000"/>
        </w:rPr>
        <w:t xml:space="preserve"> wish to express heartfelt gratitude to </w:t>
      </w:r>
      <w:r>
        <w:rPr>
          <w:color w:val="000000"/>
        </w:rPr>
        <w:t>my</w:t>
      </w:r>
      <w:r w:rsidR="0079774C">
        <w:rPr>
          <w:color w:val="000000"/>
        </w:rPr>
        <w:t xml:space="preserve"> guide</w:t>
      </w:r>
      <w:r w:rsidR="007042D3">
        <w:rPr>
          <w:b/>
          <w:color w:val="000000"/>
        </w:rPr>
        <w:t xml:space="preserve">, </w:t>
      </w:r>
      <w:r w:rsidR="002B4486">
        <w:rPr>
          <w:b/>
          <w:color w:val="000000"/>
        </w:rPr>
        <w:t>M</w:t>
      </w:r>
      <w:r w:rsidR="00AF0ADC">
        <w:rPr>
          <w:b/>
          <w:color w:val="000000"/>
        </w:rPr>
        <w:t>r.</w:t>
      </w:r>
      <w:r w:rsidR="002B4486">
        <w:rPr>
          <w:b/>
          <w:color w:val="000000"/>
        </w:rPr>
        <w:t xml:space="preserve"> Chetan R.</w:t>
      </w:r>
      <w:r w:rsidR="001F166B">
        <w:rPr>
          <w:color w:val="000000"/>
        </w:rPr>
        <w:t xml:space="preserve">, </w:t>
      </w:r>
      <w:r w:rsidR="002B4486" w:rsidRPr="002B4486">
        <w:rPr>
          <w:color w:val="000000"/>
        </w:rPr>
        <w:t>A</w:t>
      </w:r>
      <w:r w:rsidR="002B4486">
        <w:rPr>
          <w:color w:val="000000"/>
        </w:rPr>
        <w:t>ssistant</w:t>
      </w:r>
      <w:r w:rsidR="002B4486" w:rsidRPr="002B4486">
        <w:rPr>
          <w:color w:val="000000"/>
        </w:rPr>
        <w:t xml:space="preserve"> </w:t>
      </w:r>
      <w:r w:rsidR="002B4486">
        <w:rPr>
          <w:color w:val="000000"/>
        </w:rPr>
        <w:t>professor</w:t>
      </w:r>
      <w:r w:rsidR="001F166B">
        <w:rPr>
          <w:color w:val="000000"/>
        </w:rPr>
        <w:t>, Information Science and Engineering;</w:t>
      </w:r>
      <w:r w:rsidR="00C74C7E">
        <w:rPr>
          <w:color w:val="000000"/>
        </w:rPr>
        <w:t xml:space="preserve"> </w:t>
      </w:r>
      <w:r w:rsidR="0079774C">
        <w:rPr>
          <w:color w:val="000000"/>
        </w:rPr>
        <w:t>for his valuable guidance, suggestions and cheerful encouragement during the entire period of this work.</w:t>
      </w:r>
    </w:p>
    <w:p w14:paraId="53D74CE5" w14:textId="77777777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05ADE0BC" w14:textId="7D88AE94" w:rsidR="0079774C" w:rsidRDefault="00345F24" w:rsidP="00B267C7">
      <w:pPr>
        <w:pStyle w:val="Standard"/>
        <w:spacing w:line="276" w:lineRule="auto"/>
        <w:ind w:firstLine="720"/>
        <w:jc w:val="both"/>
      </w:pPr>
      <w:r>
        <w:rPr>
          <w:color w:val="000000"/>
        </w:rPr>
        <w:t>I</w:t>
      </w:r>
      <w:r w:rsidR="0079774C">
        <w:rPr>
          <w:color w:val="000000"/>
        </w:rPr>
        <w:t xml:space="preserve"> express </w:t>
      </w:r>
      <w:r>
        <w:rPr>
          <w:color w:val="000000"/>
        </w:rPr>
        <w:t xml:space="preserve">my </w:t>
      </w:r>
      <w:r w:rsidR="0079774C">
        <w:rPr>
          <w:color w:val="000000"/>
        </w:rPr>
        <w:t xml:space="preserve">truthful thanks to </w:t>
      </w:r>
      <w:r w:rsidR="0028359A" w:rsidRPr="0028359A">
        <w:rPr>
          <w:b/>
          <w:bCs/>
          <w:color w:val="000000"/>
        </w:rPr>
        <w:t>Mr.</w:t>
      </w:r>
      <w:r w:rsidR="0028359A">
        <w:rPr>
          <w:color w:val="000000"/>
        </w:rPr>
        <w:t xml:space="preserve"> </w:t>
      </w:r>
      <w:r>
        <w:rPr>
          <w:b/>
          <w:color w:val="000000"/>
        </w:rPr>
        <w:t>Chetan R</w:t>
      </w:r>
      <w:r w:rsidR="0054327F">
        <w:rPr>
          <w:b/>
          <w:color w:val="000000"/>
        </w:rPr>
        <w:t>.</w:t>
      </w:r>
      <w:r w:rsidR="0079774C">
        <w:rPr>
          <w:b/>
          <w:color w:val="000000"/>
        </w:rPr>
        <w:t>, Mini Project Coordinator</w:t>
      </w:r>
      <w:r w:rsidR="0079774C">
        <w:rPr>
          <w:color w:val="000000"/>
        </w:rPr>
        <w:t>, Dept ISE for his valuable support.</w:t>
      </w:r>
    </w:p>
    <w:p w14:paraId="7A934337" w14:textId="77777777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7E869AA6" w14:textId="0522EBDE" w:rsidR="0079774C" w:rsidRDefault="0079774C" w:rsidP="00B267C7">
      <w:pPr>
        <w:pStyle w:val="Standard"/>
        <w:spacing w:line="276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Finally, </w:t>
      </w:r>
      <w:r w:rsidR="00345F24">
        <w:rPr>
          <w:color w:val="000000"/>
        </w:rPr>
        <w:t>I</w:t>
      </w:r>
      <w:r>
        <w:rPr>
          <w:color w:val="000000"/>
        </w:rPr>
        <w:t xml:space="preserve"> take this opportunity to extend </w:t>
      </w:r>
      <w:r w:rsidR="00345F24">
        <w:rPr>
          <w:color w:val="000000"/>
        </w:rPr>
        <w:t>my</w:t>
      </w:r>
      <w:r>
        <w:rPr>
          <w:color w:val="000000"/>
        </w:rPr>
        <w:t xml:space="preserve"> earnest gratitude and respect to </w:t>
      </w:r>
      <w:r w:rsidR="00345F24">
        <w:rPr>
          <w:color w:val="000000"/>
        </w:rPr>
        <w:t>my</w:t>
      </w:r>
      <w:r>
        <w:rPr>
          <w:color w:val="000000"/>
        </w:rPr>
        <w:t xml:space="preserve"> parents, Teaching &amp; Non-teaching staffs of the department, the library staff and all </w:t>
      </w:r>
      <w:r w:rsidR="00345F24">
        <w:rPr>
          <w:color w:val="000000"/>
        </w:rPr>
        <w:t>my</w:t>
      </w:r>
      <w:r>
        <w:rPr>
          <w:color w:val="000000"/>
        </w:rPr>
        <w:t xml:space="preserve"> friends, who have directly or indirectly supported </w:t>
      </w:r>
      <w:r w:rsidR="00345F24">
        <w:rPr>
          <w:color w:val="000000"/>
        </w:rPr>
        <w:t>me</w:t>
      </w:r>
      <w:r>
        <w:rPr>
          <w:color w:val="000000"/>
        </w:rPr>
        <w:t xml:space="preserve"> during the period of this mini project work.</w:t>
      </w:r>
    </w:p>
    <w:p w14:paraId="0CE7D44F" w14:textId="0167030D" w:rsidR="0079774C" w:rsidRDefault="0079774C" w:rsidP="00B267C7">
      <w:pPr>
        <w:pStyle w:val="Standard"/>
        <w:spacing w:line="276" w:lineRule="auto"/>
        <w:jc w:val="both"/>
        <w:rPr>
          <w:color w:val="000000"/>
        </w:rPr>
      </w:pPr>
    </w:p>
    <w:p w14:paraId="560ABC6F" w14:textId="2D576C56" w:rsidR="00AF0ADC" w:rsidRDefault="001F166B" w:rsidP="00B267C7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F36E73" wp14:editId="0DE3EA8C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3985895" cy="744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9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CD039" w14:textId="1AF9EFDA" w:rsidR="00AF0ADC" w:rsidRPr="00AF0ADC" w:rsidRDefault="00AF0ADC" w:rsidP="00AF0ADC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AF0ADC">
                              <w:rPr>
                                <w:b/>
                                <w:bCs/>
                                <w:color w:val="000000"/>
                              </w:rPr>
                              <w:t>Regards,</w:t>
                            </w:r>
                          </w:p>
                          <w:p w14:paraId="780C0CD2" w14:textId="6C3CA163" w:rsidR="00AF0ADC" w:rsidRPr="00AF0ADC" w:rsidRDefault="002B4486" w:rsidP="002B4486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ARYAN RAJ (1JB18IS023)</w:t>
                            </w:r>
                          </w:p>
                          <w:p w14:paraId="5F5CDA3F" w14:textId="77777777" w:rsidR="00AF0ADC" w:rsidRDefault="00AF0ADC" w:rsidP="00FD5990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82D7DEE" w14:textId="77777777" w:rsidR="00AF0ADC" w:rsidRDefault="00AF0ADC" w:rsidP="00FD5990">
                            <w:pPr>
                              <w:spacing w:line="360" w:lineRule="auto"/>
                              <w:jc w:val="center"/>
                            </w:pPr>
                          </w:p>
                          <w:p w14:paraId="5444BB2C" w14:textId="77777777" w:rsidR="00AF0ADC" w:rsidRPr="00C24ABA" w:rsidRDefault="00AF0ADC" w:rsidP="00C24AB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6E73" id="Text Box 14" o:spid="_x0000_s1028" type="#_x0000_t202" style="position:absolute;left:0;text-align:left;margin-left:262.65pt;margin-top:7.75pt;width:313.85pt;height:58.6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" filled="f" stroked="f" strokeweight=".5pt">
                <v:textbox>
                  <w:txbxContent>
                    <w:p w14:paraId="2FCCD039" w14:textId="1AF9EFDA" w:rsidR="00AF0ADC" w:rsidRPr="00AF0ADC" w:rsidRDefault="00AF0ADC" w:rsidP="00AF0ADC">
                      <w:pPr>
                        <w:pStyle w:val="Standard"/>
                        <w:spacing w:line="276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AF0ADC">
                        <w:rPr>
                          <w:b/>
                          <w:bCs/>
                          <w:color w:val="000000"/>
                        </w:rPr>
                        <w:t>Regards,</w:t>
                      </w:r>
                    </w:p>
                    <w:p w14:paraId="780C0CD2" w14:textId="6C3CA163" w:rsidR="00AF0ADC" w:rsidRPr="00AF0ADC" w:rsidRDefault="002B4486" w:rsidP="002B4486">
                      <w:pPr>
                        <w:pStyle w:val="Standard"/>
                        <w:spacing w:line="276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ARYAN RAJ (1JB18IS023)</w:t>
                      </w:r>
                    </w:p>
                    <w:p w14:paraId="5F5CDA3F" w14:textId="77777777" w:rsidR="00AF0ADC" w:rsidRDefault="00AF0ADC" w:rsidP="00FD5990">
                      <w:pPr>
                        <w:spacing w:line="360" w:lineRule="auto"/>
                        <w:jc w:val="center"/>
                      </w:pPr>
                    </w:p>
                    <w:p w14:paraId="082D7DEE" w14:textId="77777777" w:rsidR="00AF0ADC" w:rsidRDefault="00AF0ADC" w:rsidP="00FD5990">
                      <w:pPr>
                        <w:spacing w:line="360" w:lineRule="auto"/>
                        <w:jc w:val="center"/>
                      </w:pPr>
                    </w:p>
                    <w:p w14:paraId="5444BB2C" w14:textId="77777777" w:rsidR="00AF0ADC" w:rsidRPr="00C24ABA" w:rsidRDefault="00AF0ADC" w:rsidP="00C24AB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27D8F" w14:textId="51E8687F" w:rsidR="00FD5990" w:rsidRDefault="00FD5990" w:rsidP="00AF0ADC">
      <w:pPr>
        <w:spacing w:line="360" w:lineRule="auto"/>
      </w:pPr>
    </w:p>
    <w:p w14:paraId="48B86C54" w14:textId="1132D1B2" w:rsidR="0030287A" w:rsidRPr="0030287A" w:rsidRDefault="0030287A" w:rsidP="0030287A"/>
    <w:p w14:paraId="65A35515" w14:textId="4603E20B" w:rsidR="0030287A" w:rsidRPr="0030287A" w:rsidRDefault="0030287A" w:rsidP="0030287A"/>
    <w:p w14:paraId="1E038A8D" w14:textId="08E712CD" w:rsidR="0030287A" w:rsidRPr="0030287A" w:rsidRDefault="0030287A" w:rsidP="0030287A"/>
    <w:p w14:paraId="23C8F234" w14:textId="5BFDBF67" w:rsidR="0030287A" w:rsidRPr="0030287A" w:rsidRDefault="001F166B" w:rsidP="0030287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9B395F" wp14:editId="7C18DC3C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228600" cy="278295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2A1AE" w14:textId="5680566E" w:rsidR="00E47F06" w:rsidRDefault="00E47F06" w:rsidP="00E47F0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395F" id="Text Box 15" o:spid="_x0000_s1029" type="#_x0000_t202" style="position:absolute;margin-left:0;margin-top:3.1pt;width:18pt;height:21.9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" fillcolor="white [3201]" stroked="f" strokeweight=".5pt">
                <v:textbox>
                  <w:txbxContent>
                    <w:p w14:paraId="13A2A1AE" w14:textId="5680566E" w:rsidR="00E47F06" w:rsidRDefault="00E47F06" w:rsidP="00E47F0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0287A" w:rsidRPr="0030287A" w:rsidSect="00254E5D">
      <w:footerReference w:type="even" r:id="rId14"/>
      <w:pgSz w:w="12240" w:h="15840"/>
      <w:pgMar w:top="1134" w:right="1134" w:bottom="1134" w:left="1304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85076" w14:textId="77777777" w:rsidR="00063D44" w:rsidRDefault="00063D44" w:rsidP="0043527F">
      <w:r>
        <w:separator/>
      </w:r>
    </w:p>
  </w:endnote>
  <w:endnote w:type="continuationSeparator" w:id="0">
    <w:p w14:paraId="63D5D88E" w14:textId="77777777" w:rsidR="00063D44" w:rsidRDefault="00063D44" w:rsidP="0043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DCCC" w14:textId="77777777" w:rsidR="00C82F2D" w:rsidRDefault="00561E3E" w:rsidP="00C82F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15D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1B26CB" w14:textId="77777777" w:rsidR="00C82F2D" w:rsidRDefault="00C8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05939" w14:textId="77777777" w:rsidR="00063D44" w:rsidRDefault="00063D44" w:rsidP="0043527F">
      <w:r>
        <w:separator/>
      </w:r>
    </w:p>
  </w:footnote>
  <w:footnote w:type="continuationSeparator" w:id="0">
    <w:p w14:paraId="71BEC883" w14:textId="77777777" w:rsidR="00063D44" w:rsidRDefault="00063D44" w:rsidP="0043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717DC"/>
    <w:multiLevelType w:val="hybridMultilevel"/>
    <w:tmpl w:val="462E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E4"/>
    <w:rsid w:val="00017EF7"/>
    <w:rsid w:val="000468A4"/>
    <w:rsid w:val="00046EBA"/>
    <w:rsid w:val="00063D44"/>
    <w:rsid w:val="00063F52"/>
    <w:rsid w:val="00066782"/>
    <w:rsid w:val="00070C5B"/>
    <w:rsid w:val="00075834"/>
    <w:rsid w:val="000A633B"/>
    <w:rsid w:val="000B4E3D"/>
    <w:rsid w:val="000B706E"/>
    <w:rsid w:val="000E4E36"/>
    <w:rsid w:val="001522BD"/>
    <w:rsid w:val="001608C7"/>
    <w:rsid w:val="00172625"/>
    <w:rsid w:val="00192101"/>
    <w:rsid w:val="001F166B"/>
    <w:rsid w:val="00200BFD"/>
    <w:rsid w:val="00201684"/>
    <w:rsid w:val="00213D62"/>
    <w:rsid w:val="00216010"/>
    <w:rsid w:val="00225DD7"/>
    <w:rsid w:val="00254E5D"/>
    <w:rsid w:val="00263552"/>
    <w:rsid w:val="002718E7"/>
    <w:rsid w:val="0028359A"/>
    <w:rsid w:val="002B4486"/>
    <w:rsid w:val="002C51DE"/>
    <w:rsid w:val="002F04BE"/>
    <w:rsid w:val="002F2710"/>
    <w:rsid w:val="0030287A"/>
    <w:rsid w:val="003049C3"/>
    <w:rsid w:val="003054EA"/>
    <w:rsid w:val="00315183"/>
    <w:rsid w:val="003330C1"/>
    <w:rsid w:val="00345F24"/>
    <w:rsid w:val="00347E53"/>
    <w:rsid w:val="003526A6"/>
    <w:rsid w:val="0039205E"/>
    <w:rsid w:val="003C4CF6"/>
    <w:rsid w:val="003D139B"/>
    <w:rsid w:val="00401FE6"/>
    <w:rsid w:val="004143A6"/>
    <w:rsid w:val="00415BEE"/>
    <w:rsid w:val="0043082B"/>
    <w:rsid w:val="0043527F"/>
    <w:rsid w:val="00464A1B"/>
    <w:rsid w:val="00464E53"/>
    <w:rsid w:val="00475C06"/>
    <w:rsid w:val="004C6934"/>
    <w:rsid w:val="004D76A6"/>
    <w:rsid w:val="00526AE1"/>
    <w:rsid w:val="0054327F"/>
    <w:rsid w:val="00555D78"/>
    <w:rsid w:val="00561E3E"/>
    <w:rsid w:val="00575C58"/>
    <w:rsid w:val="005B0AE6"/>
    <w:rsid w:val="005B5719"/>
    <w:rsid w:val="005D549B"/>
    <w:rsid w:val="005E55A9"/>
    <w:rsid w:val="005F73B7"/>
    <w:rsid w:val="0061178B"/>
    <w:rsid w:val="00662FC1"/>
    <w:rsid w:val="006A6352"/>
    <w:rsid w:val="006B6864"/>
    <w:rsid w:val="007042D3"/>
    <w:rsid w:val="00725FB5"/>
    <w:rsid w:val="00741601"/>
    <w:rsid w:val="00753F2F"/>
    <w:rsid w:val="00763353"/>
    <w:rsid w:val="00767947"/>
    <w:rsid w:val="007821E9"/>
    <w:rsid w:val="00782C84"/>
    <w:rsid w:val="0079774C"/>
    <w:rsid w:val="007A130F"/>
    <w:rsid w:val="007D10CB"/>
    <w:rsid w:val="007D154B"/>
    <w:rsid w:val="007F4049"/>
    <w:rsid w:val="007F769A"/>
    <w:rsid w:val="00804498"/>
    <w:rsid w:val="008419BF"/>
    <w:rsid w:val="00874F63"/>
    <w:rsid w:val="00892A69"/>
    <w:rsid w:val="008C111F"/>
    <w:rsid w:val="008C14B2"/>
    <w:rsid w:val="008F3BF1"/>
    <w:rsid w:val="008F758C"/>
    <w:rsid w:val="00913A87"/>
    <w:rsid w:val="009230E0"/>
    <w:rsid w:val="00925D60"/>
    <w:rsid w:val="009525E4"/>
    <w:rsid w:val="0099033B"/>
    <w:rsid w:val="009B1C42"/>
    <w:rsid w:val="009B3454"/>
    <w:rsid w:val="009D0EAB"/>
    <w:rsid w:val="00A06D4F"/>
    <w:rsid w:val="00A074D0"/>
    <w:rsid w:val="00A15D7A"/>
    <w:rsid w:val="00A2606A"/>
    <w:rsid w:val="00AA2521"/>
    <w:rsid w:val="00AB7627"/>
    <w:rsid w:val="00AB7E42"/>
    <w:rsid w:val="00AC4053"/>
    <w:rsid w:val="00AD40FA"/>
    <w:rsid w:val="00AF0ADC"/>
    <w:rsid w:val="00B11BFD"/>
    <w:rsid w:val="00B267C7"/>
    <w:rsid w:val="00B3135C"/>
    <w:rsid w:val="00B532BD"/>
    <w:rsid w:val="00B70277"/>
    <w:rsid w:val="00B75F90"/>
    <w:rsid w:val="00B76609"/>
    <w:rsid w:val="00B962A6"/>
    <w:rsid w:val="00BA2C3C"/>
    <w:rsid w:val="00BB2E60"/>
    <w:rsid w:val="00BD71FD"/>
    <w:rsid w:val="00C166D9"/>
    <w:rsid w:val="00C219F7"/>
    <w:rsid w:val="00C50B62"/>
    <w:rsid w:val="00C551DC"/>
    <w:rsid w:val="00C74C7E"/>
    <w:rsid w:val="00C82F2D"/>
    <w:rsid w:val="00C90393"/>
    <w:rsid w:val="00CC732A"/>
    <w:rsid w:val="00CD4398"/>
    <w:rsid w:val="00CF2634"/>
    <w:rsid w:val="00CF4710"/>
    <w:rsid w:val="00D276E4"/>
    <w:rsid w:val="00D36F4A"/>
    <w:rsid w:val="00D43391"/>
    <w:rsid w:val="00D43D4C"/>
    <w:rsid w:val="00D5191B"/>
    <w:rsid w:val="00D54C1C"/>
    <w:rsid w:val="00D5688C"/>
    <w:rsid w:val="00D7063C"/>
    <w:rsid w:val="00D750CF"/>
    <w:rsid w:val="00D90329"/>
    <w:rsid w:val="00DA6ACB"/>
    <w:rsid w:val="00DD34F3"/>
    <w:rsid w:val="00E11D64"/>
    <w:rsid w:val="00E4217C"/>
    <w:rsid w:val="00E47F06"/>
    <w:rsid w:val="00E54EF0"/>
    <w:rsid w:val="00E60653"/>
    <w:rsid w:val="00E863CB"/>
    <w:rsid w:val="00E95AC1"/>
    <w:rsid w:val="00ED7668"/>
    <w:rsid w:val="00F05875"/>
    <w:rsid w:val="00F136E8"/>
    <w:rsid w:val="00F15DBF"/>
    <w:rsid w:val="00F30535"/>
    <w:rsid w:val="00F34A40"/>
    <w:rsid w:val="00F7703D"/>
    <w:rsid w:val="00FA4A2E"/>
    <w:rsid w:val="00FD5990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38D6"/>
  <w15:chartTrackingRefBased/>
  <w15:docId w15:val="{982BE06D-0BEA-2049-8841-6C703306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B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5DB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F15DB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5DBF"/>
  </w:style>
  <w:style w:type="paragraph" w:styleId="BalloonText">
    <w:name w:val="Balloon Text"/>
    <w:basedOn w:val="Normal"/>
    <w:link w:val="BalloonTextChar"/>
    <w:uiPriority w:val="99"/>
    <w:semiHidden/>
    <w:unhideWhenUsed/>
    <w:rsid w:val="00F15DB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15DBF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347E5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4E5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54E5D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qFormat/>
    <w:rsid w:val="0079774C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kanth\AppData\Local\Temp\Rar$DIa0.707\Front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FrontPage</Template>
  <TotalTime>28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cp:lastModifiedBy>mukktaara@gmail.com</cp:lastModifiedBy>
  <cp:revision>6</cp:revision>
  <cp:lastPrinted>2021-01-12T06:55:00Z</cp:lastPrinted>
  <dcterms:created xsi:type="dcterms:W3CDTF">2021-01-12T10:48:00Z</dcterms:created>
  <dcterms:modified xsi:type="dcterms:W3CDTF">2021-01-16T03:14:00Z</dcterms:modified>
</cp:coreProperties>
</file>